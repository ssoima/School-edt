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32C" w:rsidRPr="00A550D2" w:rsidRDefault="00636844" w:rsidP="00EF4EA4">
      <w:pPr>
        <w:jc w:val="center"/>
        <w:rPr>
          <w:b/>
          <w:sz w:val="24"/>
          <w:szCs w:val="24"/>
          <w:lang w:val="en-GB"/>
        </w:rPr>
      </w:pPr>
      <w:r w:rsidRPr="00A550D2">
        <w:rPr>
          <w:b/>
          <w:sz w:val="24"/>
          <w:szCs w:val="24"/>
          <w:lang w:val="en-GB"/>
        </w:rPr>
        <w:t xml:space="preserve">Communication: </w:t>
      </w:r>
      <w:r w:rsidR="00EF4EA4" w:rsidRPr="00A550D2">
        <w:rPr>
          <w:b/>
          <w:sz w:val="24"/>
          <w:szCs w:val="24"/>
          <w:lang w:val="en-GB"/>
        </w:rPr>
        <w:t>Body Language</w:t>
      </w:r>
    </w:p>
    <w:p w:rsidR="008A0D1A" w:rsidRPr="00A550D2" w:rsidRDefault="008A0D1A" w:rsidP="00EF4EA4">
      <w:pPr>
        <w:jc w:val="center"/>
        <w:rPr>
          <w:b/>
          <w:sz w:val="24"/>
          <w:szCs w:val="24"/>
          <w:lang w:val="en-GB"/>
        </w:rPr>
      </w:pPr>
      <w:r w:rsidRPr="00A550D2">
        <w:rPr>
          <w:b/>
          <w:sz w:val="24"/>
          <w:szCs w:val="24"/>
          <w:lang w:val="en-GB"/>
        </w:rPr>
        <w:t>20 min (7-10 min each)</w:t>
      </w:r>
    </w:p>
    <w:p w:rsidR="008A0D1A" w:rsidRPr="00A550D2" w:rsidRDefault="008A0D1A" w:rsidP="00EF4EA4">
      <w:pPr>
        <w:jc w:val="center"/>
        <w:rPr>
          <w:b/>
          <w:sz w:val="24"/>
          <w:szCs w:val="24"/>
          <w:lang w:val="en-GB"/>
        </w:rPr>
      </w:pPr>
    </w:p>
    <w:p w:rsidR="008A0D1A" w:rsidRPr="00A550D2" w:rsidRDefault="008A0D1A" w:rsidP="008A0D1A">
      <w:pPr>
        <w:jc w:val="both"/>
        <w:rPr>
          <w:sz w:val="24"/>
          <w:szCs w:val="24"/>
          <w:lang w:val="en-GB"/>
        </w:rPr>
      </w:pPr>
      <w:r w:rsidRPr="00A550D2">
        <w:rPr>
          <w:sz w:val="24"/>
          <w:szCs w:val="24"/>
          <w:lang w:val="en-GB"/>
        </w:rPr>
        <w:t>What is relevant about this topic and why should anyone care about it?</w:t>
      </w:r>
    </w:p>
    <w:p w:rsidR="00636844" w:rsidRPr="00A550D2" w:rsidRDefault="00636844" w:rsidP="00EF4EA4">
      <w:pPr>
        <w:jc w:val="center"/>
        <w:rPr>
          <w:sz w:val="24"/>
          <w:szCs w:val="24"/>
          <w:lang w:val="en-GB"/>
        </w:rPr>
      </w:pPr>
    </w:p>
    <w:p w:rsidR="00AE343B" w:rsidRPr="00A550D2" w:rsidRDefault="00AE343B" w:rsidP="00085B56">
      <w:pPr>
        <w:pStyle w:val="Listenabsatz"/>
        <w:numPr>
          <w:ilvl w:val="0"/>
          <w:numId w:val="2"/>
        </w:numPr>
        <w:rPr>
          <w:sz w:val="24"/>
          <w:szCs w:val="24"/>
          <w:lang w:val="en-GB"/>
        </w:rPr>
      </w:pPr>
      <w:r w:rsidRPr="00A550D2">
        <w:rPr>
          <w:sz w:val="24"/>
          <w:szCs w:val="24"/>
          <w:lang w:val="en-GB"/>
        </w:rPr>
        <w:t>Communication means interaction</w:t>
      </w:r>
    </w:p>
    <w:p w:rsidR="00EF4EA4" w:rsidRPr="00A550D2" w:rsidRDefault="00636844" w:rsidP="00085B56">
      <w:pPr>
        <w:pStyle w:val="Listenabsatz"/>
        <w:numPr>
          <w:ilvl w:val="0"/>
          <w:numId w:val="2"/>
        </w:numPr>
        <w:rPr>
          <w:sz w:val="24"/>
          <w:szCs w:val="24"/>
          <w:lang w:val="en-GB"/>
        </w:rPr>
      </w:pPr>
      <w:r w:rsidRPr="00A550D2">
        <w:rPr>
          <w:sz w:val="24"/>
          <w:szCs w:val="24"/>
          <w:lang w:val="en-GB"/>
        </w:rPr>
        <w:t xml:space="preserve">Talk about </w:t>
      </w:r>
      <w:r w:rsidR="00AE343B" w:rsidRPr="00A550D2">
        <w:rPr>
          <w:sz w:val="24"/>
          <w:szCs w:val="24"/>
          <w:lang w:val="en-GB"/>
        </w:rPr>
        <w:t>the i</w:t>
      </w:r>
      <w:r w:rsidRPr="00A550D2">
        <w:rPr>
          <w:sz w:val="24"/>
          <w:szCs w:val="24"/>
          <w:lang w:val="en-GB"/>
        </w:rPr>
        <w:t>mportance about body language in communication: (decide later)</w:t>
      </w:r>
    </w:p>
    <w:p w:rsidR="00636844" w:rsidRPr="00A550D2" w:rsidRDefault="00636844" w:rsidP="00636844">
      <w:pPr>
        <w:ind w:left="708"/>
        <w:rPr>
          <w:b/>
          <w:sz w:val="24"/>
          <w:szCs w:val="24"/>
          <w:lang w:val="en-GB"/>
        </w:rPr>
      </w:pPr>
      <w:r w:rsidRPr="00A550D2">
        <w:rPr>
          <w:sz w:val="24"/>
          <w:szCs w:val="24"/>
          <w:lang w:val="en-GB"/>
        </w:rPr>
        <w:t xml:space="preserve">Starting with a question: </w:t>
      </w:r>
      <w:r w:rsidRPr="00A550D2">
        <w:rPr>
          <w:b/>
          <w:sz w:val="24"/>
          <w:szCs w:val="24"/>
          <w:lang w:val="en-GB"/>
        </w:rPr>
        <w:t>What do you think is more important: verbal or non verbal communication?</w:t>
      </w:r>
    </w:p>
    <w:p w:rsidR="00636844" w:rsidRPr="00A550D2" w:rsidRDefault="00AE343B" w:rsidP="00636844">
      <w:pPr>
        <w:ind w:left="708"/>
        <w:rPr>
          <w:b/>
          <w:sz w:val="24"/>
          <w:szCs w:val="24"/>
          <w:lang w:val="en-GB"/>
        </w:rPr>
      </w:pPr>
      <w:bookmarkStart w:id="0" w:name="_GoBack"/>
      <w:r w:rsidRPr="00A550D2">
        <w:rPr>
          <w:noProof/>
          <w:sz w:val="24"/>
          <w:szCs w:val="24"/>
        </w:rPr>
        <w:drawing>
          <wp:anchor distT="0" distB="0" distL="114300" distR="114300" simplePos="0" relativeHeight="251658240" behindDoc="0" locked="0" layoutInCell="1" allowOverlap="1" wp14:anchorId="2FBC295B" wp14:editId="608B565B">
            <wp:simplePos x="0" y="0"/>
            <wp:positionH relativeFrom="column">
              <wp:posOffset>4807585</wp:posOffset>
            </wp:positionH>
            <wp:positionV relativeFrom="paragraph">
              <wp:posOffset>130810</wp:posOffset>
            </wp:positionV>
            <wp:extent cx="1746250" cy="1660878"/>
            <wp:effectExtent l="0" t="0" r="6350" b="0"/>
            <wp:wrapNone/>
            <wp:docPr id="1" name="Grafik 1" descr="Nonver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verb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6250" cy="1660878"/>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rsidR="00636844" w:rsidRPr="00A550D2" w:rsidRDefault="00636844" w:rsidP="00636844">
      <w:pPr>
        <w:ind w:left="708"/>
        <w:rPr>
          <w:b/>
          <w:sz w:val="24"/>
          <w:szCs w:val="24"/>
          <w:lang w:val="en-GB"/>
        </w:rPr>
      </w:pPr>
      <w:r w:rsidRPr="00A550D2">
        <w:rPr>
          <w:b/>
          <w:sz w:val="24"/>
          <w:szCs w:val="24"/>
          <w:lang w:val="en-GB"/>
        </w:rPr>
        <w:t xml:space="preserve">Rise your hands </w:t>
      </w:r>
      <w:r w:rsidRPr="00A550D2">
        <w:rPr>
          <w:b/>
          <w:sz w:val="24"/>
          <w:szCs w:val="24"/>
          <w:lang w:val="en-GB"/>
        </w:rPr>
        <w:sym w:font="Wingdings" w:char="F04A"/>
      </w:r>
    </w:p>
    <w:p w:rsidR="00636844" w:rsidRPr="00A550D2" w:rsidRDefault="00A550D2" w:rsidP="00636844">
      <w:pPr>
        <w:ind w:left="708"/>
        <w:rPr>
          <w:sz w:val="24"/>
          <w:szCs w:val="24"/>
          <w:lang w:val="en-GB"/>
        </w:rPr>
      </w:pPr>
      <w:hyperlink r:id="rId9" w:history="1">
        <w:r w:rsidR="00AE343B" w:rsidRPr="00A550D2">
          <w:rPr>
            <w:rStyle w:val="Hyperlink"/>
            <w:sz w:val="24"/>
            <w:szCs w:val="24"/>
            <w:lang w:val="en-GB"/>
          </w:rPr>
          <w:t>https://tylerbeardshow.wordpress.com/2015/09/01/verbal-and-non-ver</w:t>
        </w:r>
        <w:r w:rsidR="00AE343B" w:rsidRPr="00A550D2">
          <w:rPr>
            <w:rStyle w:val="Hyperlink"/>
            <w:sz w:val="24"/>
            <w:szCs w:val="24"/>
            <w:lang w:val="en-GB"/>
          </w:rPr>
          <w:t>b</w:t>
        </w:r>
        <w:r w:rsidR="00AE343B" w:rsidRPr="00A550D2">
          <w:rPr>
            <w:rStyle w:val="Hyperlink"/>
            <w:sz w:val="24"/>
            <w:szCs w:val="24"/>
            <w:lang w:val="en-GB"/>
          </w:rPr>
          <w:t>al-communication/</w:t>
        </w:r>
      </w:hyperlink>
    </w:p>
    <w:p w:rsidR="00AE343B" w:rsidRPr="00A550D2" w:rsidRDefault="00AE343B" w:rsidP="00636844">
      <w:pPr>
        <w:ind w:left="708"/>
        <w:rPr>
          <w:sz w:val="24"/>
          <w:szCs w:val="24"/>
          <w:lang w:val="en-GB"/>
        </w:rPr>
      </w:pPr>
    </w:p>
    <w:p w:rsidR="00636844" w:rsidRPr="00A550D2" w:rsidRDefault="00636844" w:rsidP="00636844">
      <w:pPr>
        <w:ind w:left="708"/>
        <w:rPr>
          <w:sz w:val="24"/>
          <w:szCs w:val="24"/>
          <w:lang w:val="en-GB"/>
        </w:rPr>
      </w:pPr>
    </w:p>
    <w:p w:rsidR="00AE343B" w:rsidRPr="00A550D2" w:rsidRDefault="009A6BBF" w:rsidP="009A6BBF">
      <w:pPr>
        <w:ind w:left="708" w:right="3117"/>
        <w:rPr>
          <w:sz w:val="24"/>
          <w:szCs w:val="24"/>
          <w:lang w:val="en-GB"/>
        </w:rPr>
      </w:pPr>
      <w:r w:rsidRPr="00A550D2">
        <w:rPr>
          <w:sz w:val="24"/>
          <w:szCs w:val="24"/>
          <w:lang w:val="en-GB"/>
        </w:rPr>
        <w:t>Let’s define Verbal and Non-Verbal communication. Verbal communication is the words that are being said. Non-Verbal communication is everything from facial expression and gestures, voice inflections and tone, body movement and posture, the medium of communication (face to face, video call, phone, email), and anything else that may add to the final message of the listener or receiver of the message. It seems that facial expressions and gestures plus body movement and posture encapsulate sign language, right?</w:t>
      </w:r>
    </w:p>
    <w:p w:rsidR="00AE343B" w:rsidRPr="00A550D2" w:rsidRDefault="00AE343B" w:rsidP="006058C1">
      <w:pPr>
        <w:rPr>
          <w:sz w:val="24"/>
          <w:szCs w:val="24"/>
          <w:lang w:val="en-GB"/>
        </w:rPr>
      </w:pPr>
    </w:p>
    <w:p w:rsidR="00AE343B" w:rsidRPr="00A550D2" w:rsidRDefault="00AE343B" w:rsidP="00636844">
      <w:pPr>
        <w:ind w:left="708"/>
        <w:rPr>
          <w:sz w:val="24"/>
          <w:szCs w:val="24"/>
          <w:lang w:val="en-GB"/>
        </w:rPr>
      </w:pPr>
    </w:p>
    <w:p w:rsidR="00AE343B" w:rsidRPr="00A550D2" w:rsidRDefault="00AE343B" w:rsidP="00636844">
      <w:pPr>
        <w:ind w:left="708"/>
        <w:rPr>
          <w:sz w:val="24"/>
          <w:szCs w:val="24"/>
          <w:lang w:val="en-GB"/>
        </w:rPr>
      </w:pPr>
    </w:p>
    <w:p w:rsidR="00636844" w:rsidRPr="00A550D2" w:rsidRDefault="00AE343B" w:rsidP="00085B56">
      <w:pPr>
        <w:pStyle w:val="Listenabsatz"/>
        <w:numPr>
          <w:ilvl w:val="0"/>
          <w:numId w:val="2"/>
        </w:numPr>
        <w:rPr>
          <w:sz w:val="24"/>
          <w:szCs w:val="24"/>
          <w:lang w:val="en-GB"/>
        </w:rPr>
      </w:pPr>
      <w:r w:rsidRPr="00A550D2">
        <w:rPr>
          <w:sz w:val="24"/>
          <w:szCs w:val="24"/>
          <w:lang w:val="en-GB"/>
        </w:rPr>
        <w:t>Overview of the talk</w:t>
      </w:r>
    </w:p>
    <w:p w:rsidR="00AE343B" w:rsidRPr="00A550D2" w:rsidRDefault="00A550D2" w:rsidP="00636844">
      <w:pPr>
        <w:ind w:left="708"/>
        <w:rPr>
          <w:sz w:val="24"/>
          <w:szCs w:val="24"/>
          <w:lang w:val="en-GB"/>
        </w:rPr>
      </w:pPr>
      <w:hyperlink r:id="rId10" w:tgtFrame="_blank" w:history="1">
        <w:r w:rsidR="00E42F57" w:rsidRPr="00A550D2">
          <w:rPr>
            <w:rStyle w:val="Hyperlink"/>
            <w:sz w:val="24"/>
            <w:szCs w:val="24"/>
            <w:lang w:val="en-GB"/>
          </w:rPr>
          <w:t>http://www.livestrong.com/article/128321-nonverbal-communication/</w:t>
        </w:r>
      </w:hyperlink>
    </w:p>
    <w:p w:rsidR="00BF2CFF" w:rsidRPr="00A550D2" w:rsidRDefault="00BF2CFF" w:rsidP="00BF2CFF">
      <w:pPr>
        <w:pStyle w:val="Listenabsatz"/>
        <w:ind w:left="1440"/>
        <w:rPr>
          <w:sz w:val="24"/>
          <w:szCs w:val="24"/>
          <w:u w:val="single"/>
          <w:lang w:val="en-GB"/>
        </w:rPr>
      </w:pPr>
    </w:p>
    <w:p w:rsidR="003136FC" w:rsidRPr="00A550D2" w:rsidRDefault="003136FC" w:rsidP="00085B56">
      <w:pPr>
        <w:pStyle w:val="Listenabsatz"/>
        <w:numPr>
          <w:ilvl w:val="1"/>
          <w:numId w:val="2"/>
        </w:numPr>
        <w:rPr>
          <w:sz w:val="24"/>
          <w:szCs w:val="24"/>
          <w:u w:val="single"/>
          <w:lang w:val="en-GB"/>
        </w:rPr>
      </w:pPr>
      <w:r w:rsidRPr="00A550D2">
        <w:rPr>
          <w:sz w:val="24"/>
          <w:szCs w:val="24"/>
          <w:u w:val="single"/>
          <w:lang w:val="en-GB"/>
        </w:rPr>
        <w:t>Sergiu</w:t>
      </w:r>
    </w:p>
    <w:p w:rsidR="00267528" w:rsidRPr="00A550D2" w:rsidRDefault="00267528" w:rsidP="00085B56">
      <w:pPr>
        <w:pStyle w:val="Listenabsatz"/>
        <w:numPr>
          <w:ilvl w:val="2"/>
          <w:numId w:val="2"/>
        </w:numPr>
        <w:rPr>
          <w:sz w:val="24"/>
          <w:szCs w:val="24"/>
          <w:lang w:val="en-GB"/>
        </w:rPr>
      </w:pPr>
      <w:r w:rsidRPr="00A550D2">
        <w:rPr>
          <w:sz w:val="24"/>
          <w:szCs w:val="24"/>
          <w:lang w:val="en-GB"/>
        </w:rPr>
        <w:t>Tone of Voice</w:t>
      </w:r>
    </w:p>
    <w:p w:rsidR="00AE343B" w:rsidRPr="00A550D2" w:rsidRDefault="00AE343B" w:rsidP="00085B56">
      <w:pPr>
        <w:pStyle w:val="Listenabsatz"/>
        <w:numPr>
          <w:ilvl w:val="2"/>
          <w:numId w:val="2"/>
        </w:numPr>
        <w:rPr>
          <w:sz w:val="24"/>
          <w:szCs w:val="24"/>
          <w:lang w:val="en-GB"/>
        </w:rPr>
      </w:pPr>
      <w:r w:rsidRPr="00A550D2">
        <w:rPr>
          <w:sz w:val="24"/>
          <w:szCs w:val="24"/>
          <w:lang w:val="en-GB"/>
        </w:rPr>
        <w:t>Facial Expression</w:t>
      </w:r>
    </w:p>
    <w:p w:rsidR="00E42F57" w:rsidRPr="00A550D2" w:rsidRDefault="006058C1" w:rsidP="00085B56">
      <w:pPr>
        <w:pStyle w:val="Listenabsatz"/>
        <w:numPr>
          <w:ilvl w:val="2"/>
          <w:numId w:val="2"/>
        </w:numPr>
        <w:rPr>
          <w:sz w:val="24"/>
          <w:szCs w:val="24"/>
          <w:lang w:val="en-GB"/>
        </w:rPr>
      </w:pPr>
      <w:r w:rsidRPr="00A550D2">
        <w:rPr>
          <w:sz w:val="24"/>
          <w:szCs w:val="24"/>
          <w:lang w:val="en-GB"/>
        </w:rPr>
        <w:t>Gestures</w:t>
      </w:r>
    </w:p>
    <w:p w:rsidR="00BF2CFF" w:rsidRPr="00A550D2" w:rsidRDefault="00BF2CFF" w:rsidP="00BF2CFF">
      <w:pPr>
        <w:pStyle w:val="Listenabsatz"/>
        <w:ind w:left="2160"/>
        <w:rPr>
          <w:sz w:val="24"/>
          <w:szCs w:val="24"/>
          <w:lang w:val="en-GB"/>
        </w:rPr>
      </w:pPr>
    </w:p>
    <w:p w:rsidR="003136FC" w:rsidRPr="00A550D2" w:rsidRDefault="003136FC" w:rsidP="00085B56">
      <w:pPr>
        <w:pStyle w:val="Listenabsatz"/>
        <w:numPr>
          <w:ilvl w:val="2"/>
          <w:numId w:val="3"/>
        </w:numPr>
        <w:rPr>
          <w:sz w:val="24"/>
          <w:szCs w:val="24"/>
          <w:lang w:val="en-GB"/>
        </w:rPr>
      </w:pPr>
      <w:r w:rsidRPr="00A550D2">
        <w:rPr>
          <w:sz w:val="24"/>
          <w:szCs w:val="24"/>
          <w:lang w:val="en-GB"/>
        </w:rPr>
        <w:t>What is on my slides?</w:t>
      </w:r>
    </w:p>
    <w:p w:rsidR="003136FC" w:rsidRPr="00A550D2" w:rsidRDefault="003136FC" w:rsidP="00085B56">
      <w:pPr>
        <w:pStyle w:val="Listenabsatz"/>
        <w:numPr>
          <w:ilvl w:val="2"/>
          <w:numId w:val="3"/>
        </w:numPr>
        <w:rPr>
          <w:sz w:val="24"/>
          <w:szCs w:val="24"/>
          <w:lang w:val="en-GB"/>
        </w:rPr>
      </w:pPr>
      <w:r w:rsidRPr="00A550D2">
        <w:rPr>
          <w:sz w:val="24"/>
          <w:szCs w:val="24"/>
          <w:lang w:val="en-GB"/>
        </w:rPr>
        <w:t>Important for the handout</w:t>
      </w:r>
    </w:p>
    <w:p w:rsidR="003136FC" w:rsidRPr="00A550D2" w:rsidRDefault="003136FC" w:rsidP="003136FC">
      <w:pPr>
        <w:pStyle w:val="Listenabsatz"/>
        <w:ind w:left="1440"/>
        <w:rPr>
          <w:sz w:val="24"/>
          <w:szCs w:val="24"/>
          <w:lang w:val="en-GB"/>
        </w:rPr>
      </w:pPr>
    </w:p>
    <w:p w:rsidR="00E42F57" w:rsidRPr="00A550D2" w:rsidRDefault="003136FC" w:rsidP="00085B56">
      <w:pPr>
        <w:pStyle w:val="Listenabsatz"/>
        <w:numPr>
          <w:ilvl w:val="1"/>
          <w:numId w:val="2"/>
        </w:numPr>
        <w:rPr>
          <w:sz w:val="24"/>
          <w:szCs w:val="24"/>
          <w:lang w:val="en-GB"/>
        </w:rPr>
      </w:pPr>
      <w:r w:rsidRPr="00A550D2">
        <w:rPr>
          <w:sz w:val="24"/>
          <w:szCs w:val="24"/>
          <w:lang w:val="en-GB"/>
        </w:rPr>
        <w:t>Lilo</w:t>
      </w:r>
    </w:p>
    <w:p w:rsidR="003136FC" w:rsidRPr="00A550D2" w:rsidRDefault="003136FC" w:rsidP="00085B56">
      <w:pPr>
        <w:pStyle w:val="Listenabsatz"/>
        <w:numPr>
          <w:ilvl w:val="2"/>
          <w:numId w:val="2"/>
        </w:numPr>
        <w:rPr>
          <w:sz w:val="24"/>
          <w:szCs w:val="24"/>
          <w:lang w:val="en-GB"/>
        </w:rPr>
      </w:pPr>
      <w:r w:rsidRPr="00A550D2">
        <w:rPr>
          <w:sz w:val="24"/>
          <w:szCs w:val="24"/>
          <w:lang w:val="en-GB"/>
        </w:rPr>
        <w:t>Eve contact</w:t>
      </w:r>
    </w:p>
    <w:p w:rsidR="00E42F57" w:rsidRPr="00A550D2" w:rsidRDefault="00E42F57" w:rsidP="00085B56">
      <w:pPr>
        <w:pStyle w:val="Listenabsatz"/>
        <w:numPr>
          <w:ilvl w:val="2"/>
          <w:numId w:val="2"/>
        </w:numPr>
        <w:rPr>
          <w:sz w:val="24"/>
          <w:szCs w:val="24"/>
          <w:lang w:val="en-GB"/>
        </w:rPr>
      </w:pPr>
      <w:r w:rsidRPr="00A550D2">
        <w:rPr>
          <w:sz w:val="24"/>
          <w:szCs w:val="24"/>
          <w:lang w:val="en-GB"/>
        </w:rPr>
        <w:t>Movement</w:t>
      </w:r>
    </w:p>
    <w:p w:rsidR="006058C1" w:rsidRPr="00A550D2" w:rsidRDefault="006058C1" w:rsidP="00085B56">
      <w:pPr>
        <w:pStyle w:val="Listenabsatz"/>
        <w:numPr>
          <w:ilvl w:val="2"/>
          <w:numId w:val="2"/>
        </w:numPr>
        <w:rPr>
          <w:sz w:val="24"/>
          <w:szCs w:val="24"/>
          <w:lang w:val="en-GB"/>
        </w:rPr>
      </w:pPr>
      <w:r w:rsidRPr="00A550D2">
        <w:rPr>
          <w:sz w:val="24"/>
          <w:szCs w:val="24"/>
          <w:lang w:val="en-GB"/>
        </w:rPr>
        <w:t>Posture</w:t>
      </w:r>
      <w:r w:rsidR="001E6FA5" w:rsidRPr="00A550D2">
        <w:rPr>
          <w:sz w:val="24"/>
          <w:szCs w:val="24"/>
          <w:lang w:val="en-GB"/>
        </w:rPr>
        <w:t>s / Appearances</w:t>
      </w:r>
    </w:p>
    <w:p w:rsidR="00AE343B" w:rsidRPr="00A550D2" w:rsidRDefault="00AE343B" w:rsidP="00636844">
      <w:pPr>
        <w:ind w:left="708"/>
        <w:rPr>
          <w:sz w:val="24"/>
          <w:szCs w:val="24"/>
          <w:lang w:val="en-GB"/>
        </w:rPr>
      </w:pPr>
    </w:p>
    <w:p w:rsidR="003136FC" w:rsidRPr="00A550D2" w:rsidRDefault="003136FC" w:rsidP="00085B56">
      <w:pPr>
        <w:pStyle w:val="Listenabsatz"/>
        <w:numPr>
          <w:ilvl w:val="0"/>
          <w:numId w:val="4"/>
        </w:numPr>
        <w:rPr>
          <w:sz w:val="24"/>
          <w:szCs w:val="24"/>
          <w:lang w:val="en-GB"/>
        </w:rPr>
      </w:pPr>
      <w:r w:rsidRPr="00A550D2">
        <w:rPr>
          <w:sz w:val="24"/>
          <w:szCs w:val="24"/>
          <w:lang w:val="en-GB"/>
        </w:rPr>
        <w:t>Layout: Powerpoint</w:t>
      </w:r>
    </w:p>
    <w:p w:rsidR="003136FC" w:rsidRPr="00A550D2" w:rsidRDefault="00BF2CFF" w:rsidP="00085B56">
      <w:pPr>
        <w:pStyle w:val="Listenabsatz"/>
        <w:numPr>
          <w:ilvl w:val="0"/>
          <w:numId w:val="4"/>
        </w:numPr>
        <w:rPr>
          <w:sz w:val="24"/>
          <w:szCs w:val="24"/>
          <w:lang w:val="en-GB"/>
        </w:rPr>
      </w:pPr>
      <w:r w:rsidRPr="00A550D2">
        <w:rPr>
          <w:sz w:val="24"/>
          <w:szCs w:val="24"/>
          <w:lang w:val="en-GB"/>
        </w:rPr>
        <w:t>Layout: Handout</w:t>
      </w:r>
    </w:p>
    <w:p w:rsidR="00AE343B" w:rsidRPr="00A550D2" w:rsidRDefault="00AE343B" w:rsidP="00636844">
      <w:pPr>
        <w:ind w:left="708"/>
        <w:rPr>
          <w:sz w:val="24"/>
          <w:szCs w:val="24"/>
          <w:lang w:val="en-GB"/>
        </w:rPr>
      </w:pPr>
    </w:p>
    <w:p w:rsidR="00AE343B" w:rsidRPr="00A550D2" w:rsidRDefault="00AE343B" w:rsidP="00636844">
      <w:pPr>
        <w:ind w:left="708"/>
        <w:rPr>
          <w:sz w:val="24"/>
          <w:szCs w:val="24"/>
          <w:lang w:val="en-GB"/>
        </w:rPr>
      </w:pPr>
    </w:p>
    <w:p w:rsidR="00AE343B" w:rsidRPr="00A550D2" w:rsidRDefault="00AE343B" w:rsidP="00636844">
      <w:pPr>
        <w:ind w:left="708"/>
        <w:rPr>
          <w:sz w:val="24"/>
          <w:szCs w:val="24"/>
          <w:lang w:val="en-GB"/>
        </w:rPr>
      </w:pPr>
    </w:p>
    <w:p w:rsidR="00AE343B" w:rsidRPr="00A550D2" w:rsidRDefault="00AE343B" w:rsidP="00636844">
      <w:pPr>
        <w:ind w:left="708"/>
        <w:rPr>
          <w:sz w:val="24"/>
          <w:szCs w:val="24"/>
          <w:lang w:val="en-GB"/>
        </w:rPr>
      </w:pPr>
    </w:p>
    <w:p w:rsidR="00AE343B" w:rsidRPr="00A550D2" w:rsidRDefault="00AE343B" w:rsidP="00085B56">
      <w:pPr>
        <w:pStyle w:val="Listenabsatz"/>
        <w:numPr>
          <w:ilvl w:val="0"/>
          <w:numId w:val="2"/>
        </w:numPr>
        <w:rPr>
          <w:sz w:val="24"/>
          <w:szCs w:val="24"/>
          <w:lang w:val="en-GB"/>
        </w:rPr>
      </w:pPr>
      <w:r w:rsidRPr="00A550D2">
        <w:rPr>
          <w:sz w:val="24"/>
          <w:szCs w:val="24"/>
          <w:lang w:val="en-GB"/>
        </w:rPr>
        <w:t>Power Poses with examples:</w:t>
      </w:r>
    </w:p>
    <w:p w:rsidR="00AE343B" w:rsidRPr="00A550D2" w:rsidRDefault="00AE343B" w:rsidP="00085B56">
      <w:pPr>
        <w:pStyle w:val="Listenabsatz"/>
        <w:numPr>
          <w:ilvl w:val="1"/>
          <w:numId w:val="2"/>
        </w:numPr>
        <w:rPr>
          <w:sz w:val="24"/>
          <w:szCs w:val="24"/>
          <w:lang w:val="en-GB"/>
        </w:rPr>
      </w:pPr>
      <w:r w:rsidRPr="00A550D2">
        <w:rPr>
          <w:sz w:val="24"/>
          <w:szCs w:val="24"/>
          <w:lang w:val="en-GB"/>
        </w:rPr>
        <w:t>High power pose</w:t>
      </w:r>
    </w:p>
    <w:p w:rsidR="00AE343B" w:rsidRPr="00A550D2" w:rsidRDefault="00AE343B" w:rsidP="00085B56">
      <w:pPr>
        <w:pStyle w:val="Listenabsatz"/>
        <w:numPr>
          <w:ilvl w:val="1"/>
          <w:numId w:val="2"/>
        </w:numPr>
        <w:rPr>
          <w:sz w:val="24"/>
          <w:szCs w:val="24"/>
          <w:lang w:val="en-GB"/>
        </w:rPr>
      </w:pPr>
      <w:r w:rsidRPr="00A550D2">
        <w:rPr>
          <w:sz w:val="24"/>
          <w:szCs w:val="24"/>
          <w:lang w:val="en-GB"/>
        </w:rPr>
        <w:t>Low power poses</w:t>
      </w:r>
    </w:p>
    <w:p w:rsidR="00AE343B" w:rsidRPr="00A550D2" w:rsidRDefault="00AE343B" w:rsidP="00636844">
      <w:pPr>
        <w:ind w:left="708"/>
        <w:rPr>
          <w:sz w:val="24"/>
          <w:szCs w:val="24"/>
          <w:lang w:val="en-GB"/>
        </w:rPr>
      </w:pPr>
    </w:p>
    <w:p w:rsidR="00636844" w:rsidRPr="00A550D2" w:rsidRDefault="00636844" w:rsidP="00636844">
      <w:pPr>
        <w:ind w:left="708"/>
        <w:rPr>
          <w:sz w:val="24"/>
          <w:szCs w:val="24"/>
          <w:lang w:val="en-GB"/>
        </w:rPr>
      </w:pPr>
    </w:p>
    <w:p w:rsidR="00AE343B" w:rsidRPr="00A550D2" w:rsidRDefault="00AE343B" w:rsidP="00636844">
      <w:pPr>
        <w:ind w:left="708"/>
        <w:rPr>
          <w:sz w:val="24"/>
          <w:szCs w:val="24"/>
          <w:lang w:val="en-GB"/>
        </w:rPr>
      </w:pPr>
    </w:p>
    <w:p w:rsidR="00AE343B" w:rsidRPr="00A550D2" w:rsidRDefault="00AE343B" w:rsidP="00636844">
      <w:pPr>
        <w:ind w:left="708"/>
        <w:rPr>
          <w:sz w:val="24"/>
          <w:szCs w:val="24"/>
          <w:lang w:val="en-GB"/>
        </w:rPr>
      </w:pPr>
      <w:r w:rsidRPr="00A550D2">
        <w:rPr>
          <w:sz w:val="24"/>
          <w:szCs w:val="24"/>
          <w:lang w:val="en-GB"/>
        </w:rPr>
        <w:t>Source:</w:t>
      </w:r>
    </w:p>
    <w:p w:rsidR="00AE343B" w:rsidRPr="00A550D2" w:rsidRDefault="00AE343B" w:rsidP="00636844">
      <w:pPr>
        <w:ind w:left="708"/>
        <w:rPr>
          <w:sz w:val="24"/>
          <w:szCs w:val="24"/>
          <w:lang w:val="en-GB"/>
        </w:rPr>
      </w:pPr>
    </w:p>
    <w:p w:rsidR="00AE343B" w:rsidRPr="00A550D2" w:rsidRDefault="00AE343B" w:rsidP="00636844">
      <w:pPr>
        <w:ind w:left="708"/>
        <w:rPr>
          <w:sz w:val="24"/>
          <w:szCs w:val="24"/>
          <w:lang w:val="en-GB"/>
        </w:rPr>
      </w:pPr>
      <w:r w:rsidRPr="00A550D2">
        <w:rPr>
          <w:sz w:val="24"/>
          <w:szCs w:val="24"/>
          <w:lang w:val="en-GB"/>
        </w:rPr>
        <w:t>TED talk:</w:t>
      </w:r>
    </w:p>
    <w:p w:rsidR="00636844" w:rsidRPr="00A550D2" w:rsidRDefault="00636844" w:rsidP="00636844">
      <w:pPr>
        <w:ind w:left="708"/>
        <w:rPr>
          <w:sz w:val="24"/>
          <w:szCs w:val="24"/>
          <w:lang w:val="en-GB"/>
        </w:rPr>
      </w:pPr>
    </w:p>
    <w:p w:rsidR="00E36136" w:rsidRPr="00A550D2" w:rsidRDefault="00E36136" w:rsidP="006D25E1">
      <w:pPr>
        <w:rPr>
          <w:sz w:val="24"/>
          <w:szCs w:val="24"/>
          <w:lang w:val="en-GB"/>
        </w:rPr>
      </w:pPr>
    </w:p>
    <w:p w:rsidR="00E36136" w:rsidRPr="00A550D2" w:rsidRDefault="00E36136" w:rsidP="006D25E1">
      <w:pPr>
        <w:rPr>
          <w:sz w:val="24"/>
          <w:szCs w:val="24"/>
          <w:lang w:val="en-GB"/>
        </w:rPr>
      </w:pPr>
    </w:p>
    <w:p w:rsidR="00EF4EA4" w:rsidRPr="00A550D2" w:rsidRDefault="00EF4EA4" w:rsidP="006D25E1">
      <w:pPr>
        <w:rPr>
          <w:sz w:val="24"/>
          <w:szCs w:val="24"/>
          <w:lang w:val="en-GB"/>
        </w:rPr>
      </w:pPr>
      <w:r w:rsidRPr="00A550D2">
        <w:rPr>
          <w:sz w:val="24"/>
          <w:szCs w:val="24"/>
          <w:lang w:val="en-GB"/>
        </w:rPr>
        <w:t xml:space="preserve">Taking Home Message: </w:t>
      </w:r>
    </w:p>
    <w:p w:rsidR="00EF4EA4" w:rsidRPr="00A550D2" w:rsidRDefault="00EF4EA4" w:rsidP="006D25E1">
      <w:pPr>
        <w:rPr>
          <w:sz w:val="24"/>
          <w:szCs w:val="24"/>
          <w:lang w:val="en-GB"/>
        </w:rPr>
      </w:pPr>
    </w:p>
    <w:p w:rsidR="00B473FF" w:rsidRPr="00A550D2" w:rsidRDefault="00E36136" w:rsidP="00E36136">
      <w:pPr>
        <w:rPr>
          <w:sz w:val="24"/>
          <w:szCs w:val="24"/>
          <w:lang w:val="en-GB"/>
        </w:rPr>
      </w:pPr>
      <w:r w:rsidRPr="00A550D2">
        <w:rPr>
          <w:sz w:val="24"/>
          <w:szCs w:val="24"/>
          <w:lang w:val="en-GB"/>
        </w:rPr>
        <w:t>Your mind will change your body and your behaviour: Just believe in you and fake it till you make it</w:t>
      </w:r>
    </w:p>
    <w:p w:rsidR="00B473FF" w:rsidRPr="00A550D2" w:rsidRDefault="00B473FF">
      <w:pPr>
        <w:rPr>
          <w:sz w:val="24"/>
          <w:szCs w:val="24"/>
          <w:lang w:val="en-GB"/>
        </w:rPr>
      </w:pPr>
      <w:r w:rsidRPr="00A550D2">
        <w:rPr>
          <w:sz w:val="24"/>
          <w:szCs w:val="24"/>
          <w:lang w:val="en-GB"/>
        </w:rPr>
        <w:br w:type="page"/>
      </w:r>
    </w:p>
    <w:p w:rsidR="00E36136" w:rsidRPr="00A550D2" w:rsidRDefault="00AB770C" w:rsidP="00AB770C">
      <w:pPr>
        <w:jc w:val="center"/>
        <w:rPr>
          <w:b/>
          <w:sz w:val="24"/>
          <w:szCs w:val="24"/>
          <w:lang w:val="en-GB"/>
        </w:rPr>
      </w:pPr>
      <w:r w:rsidRPr="00A550D2">
        <w:rPr>
          <w:b/>
          <w:sz w:val="24"/>
          <w:szCs w:val="24"/>
          <w:lang w:val="en-GB"/>
        </w:rPr>
        <w:lastRenderedPageBreak/>
        <w:t>Communication</w:t>
      </w:r>
    </w:p>
    <w:p w:rsidR="00AB770C" w:rsidRPr="00A550D2" w:rsidRDefault="00AB770C" w:rsidP="00E36136">
      <w:pPr>
        <w:rPr>
          <w:sz w:val="24"/>
          <w:szCs w:val="24"/>
          <w:lang w:val="en-GB"/>
        </w:rPr>
      </w:pPr>
    </w:p>
    <w:p w:rsidR="00E36136" w:rsidRPr="00A550D2" w:rsidRDefault="005209BB" w:rsidP="006D25E1">
      <w:pPr>
        <w:rPr>
          <w:sz w:val="24"/>
          <w:szCs w:val="24"/>
          <w:lang w:val="en-GB"/>
        </w:rPr>
      </w:pPr>
      <w:r w:rsidRPr="00A550D2">
        <w:rPr>
          <w:sz w:val="24"/>
          <w:szCs w:val="24"/>
          <w:lang w:val="en-GB"/>
        </w:rPr>
        <w:t xml:space="preserve">Hello everybody, my name is </w:t>
      </w:r>
      <w:r w:rsidR="00C86D96" w:rsidRPr="00A550D2">
        <w:rPr>
          <w:sz w:val="24"/>
          <w:szCs w:val="24"/>
          <w:lang w:val="en-GB"/>
        </w:rPr>
        <w:t>…</w:t>
      </w:r>
      <w:r w:rsidRPr="00A550D2">
        <w:rPr>
          <w:sz w:val="24"/>
          <w:szCs w:val="24"/>
          <w:lang w:val="en-GB"/>
        </w:rPr>
        <w:t xml:space="preserve"> and together with </w:t>
      </w:r>
      <w:r w:rsidR="00C86D96" w:rsidRPr="00A550D2">
        <w:rPr>
          <w:sz w:val="24"/>
          <w:szCs w:val="24"/>
          <w:lang w:val="en-GB"/>
        </w:rPr>
        <w:t>…</w:t>
      </w:r>
      <w:r w:rsidR="00447475" w:rsidRPr="00A550D2">
        <w:rPr>
          <w:sz w:val="24"/>
          <w:szCs w:val="24"/>
          <w:lang w:val="en-GB"/>
        </w:rPr>
        <w:t xml:space="preserve"> we w</w:t>
      </w:r>
      <w:r w:rsidR="002A3AAF" w:rsidRPr="00A550D2">
        <w:rPr>
          <w:sz w:val="24"/>
          <w:szCs w:val="24"/>
          <w:lang w:val="en-GB"/>
        </w:rPr>
        <w:t>ill talk about</w:t>
      </w:r>
      <w:r w:rsidR="00447475" w:rsidRPr="00A550D2">
        <w:rPr>
          <w:sz w:val="24"/>
          <w:szCs w:val="24"/>
          <w:lang w:val="en-GB"/>
        </w:rPr>
        <w:t xml:space="preserve"> an important topic that affects all of us, every day, when </w:t>
      </w:r>
      <w:r w:rsidR="00447475" w:rsidRPr="00A550D2">
        <w:rPr>
          <w:b/>
          <w:sz w:val="24"/>
          <w:szCs w:val="24"/>
          <w:lang w:val="en-GB"/>
        </w:rPr>
        <w:t xml:space="preserve">interacting </w:t>
      </w:r>
      <w:r w:rsidR="00447475" w:rsidRPr="00A550D2">
        <w:rPr>
          <w:sz w:val="24"/>
          <w:szCs w:val="24"/>
          <w:lang w:val="en-GB"/>
        </w:rPr>
        <w:t>with other people: It’s</w:t>
      </w:r>
      <w:r w:rsidR="00447475" w:rsidRPr="00A550D2">
        <w:rPr>
          <w:b/>
          <w:sz w:val="24"/>
          <w:szCs w:val="24"/>
          <w:lang w:val="en-GB"/>
        </w:rPr>
        <w:t xml:space="preserve"> communication</w:t>
      </w:r>
    </w:p>
    <w:p w:rsidR="005209BB" w:rsidRPr="00A550D2" w:rsidRDefault="005209BB" w:rsidP="006D25E1">
      <w:pPr>
        <w:rPr>
          <w:sz w:val="24"/>
          <w:szCs w:val="24"/>
          <w:lang w:val="en-GB"/>
        </w:rPr>
      </w:pPr>
    </w:p>
    <w:p w:rsidR="003A774C" w:rsidRPr="00A550D2" w:rsidRDefault="00447475" w:rsidP="006D25E1">
      <w:pPr>
        <w:rPr>
          <w:sz w:val="24"/>
          <w:szCs w:val="24"/>
          <w:lang w:val="en-GB"/>
        </w:rPr>
      </w:pPr>
      <w:r w:rsidRPr="00A550D2">
        <w:rPr>
          <w:sz w:val="24"/>
          <w:szCs w:val="24"/>
          <w:lang w:val="en-GB"/>
        </w:rPr>
        <w:t>It is always a two way process: Par</w:t>
      </w:r>
      <w:r w:rsidR="002A3AAF" w:rsidRPr="00A550D2">
        <w:rPr>
          <w:sz w:val="24"/>
          <w:szCs w:val="24"/>
          <w:lang w:val="en-GB"/>
        </w:rPr>
        <w:t>ticipants exchange i</w:t>
      </w:r>
      <w:r w:rsidRPr="00A550D2">
        <w:rPr>
          <w:sz w:val="24"/>
          <w:szCs w:val="24"/>
          <w:lang w:val="en-GB"/>
        </w:rPr>
        <w:t>nformation</w:t>
      </w:r>
      <w:r w:rsidR="002A3AAF" w:rsidRPr="00A550D2">
        <w:rPr>
          <w:sz w:val="24"/>
          <w:szCs w:val="24"/>
          <w:lang w:val="en-GB"/>
        </w:rPr>
        <w:t xml:space="preserve">, news, ideas or feelings. </w:t>
      </w:r>
      <w:r w:rsidR="003A774C" w:rsidRPr="00A550D2">
        <w:rPr>
          <w:sz w:val="24"/>
          <w:szCs w:val="24"/>
          <w:lang w:val="en-GB"/>
        </w:rPr>
        <w:t>We use our words, to generate and exchange content but furthermore use our whole body, to accent or reinforce</w:t>
      </w:r>
      <w:r w:rsidR="00046732" w:rsidRPr="00A550D2">
        <w:rPr>
          <w:sz w:val="24"/>
          <w:szCs w:val="24"/>
          <w:lang w:val="en-GB"/>
        </w:rPr>
        <w:t xml:space="preserve"> spoken words.</w:t>
      </w:r>
    </w:p>
    <w:p w:rsidR="00046732" w:rsidRPr="00A550D2" w:rsidRDefault="00046732" w:rsidP="006D25E1">
      <w:pPr>
        <w:rPr>
          <w:sz w:val="24"/>
          <w:szCs w:val="24"/>
          <w:lang w:val="en-GB"/>
        </w:rPr>
      </w:pPr>
    </w:p>
    <w:p w:rsidR="002A3AAF" w:rsidRPr="00A550D2" w:rsidRDefault="00923F05" w:rsidP="006D25E1">
      <w:pPr>
        <w:rPr>
          <w:sz w:val="24"/>
          <w:szCs w:val="24"/>
          <w:lang w:val="en-GB"/>
        </w:rPr>
      </w:pPr>
      <w:r w:rsidRPr="00A550D2">
        <w:rPr>
          <w:sz w:val="24"/>
          <w:szCs w:val="24"/>
          <w:lang w:val="en-GB"/>
        </w:rPr>
        <w:t>Communication is</w:t>
      </w:r>
      <w:r w:rsidR="00C86D96" w:rsidRPr="00A550D2">
        <w:rPr>
          <w:sz w:val="24"/>
          <w:szCs w:val="24"/>
          <w:lang w:val="en-GB"/>
        </w:rPr>
        <w:t xml:space="preserve"> devided into </w:t>
      </w:r>
      <w:r w:rsidR="0088702D" w:rsidRPr="00A550D2">
        <w:rPr>
          <w:sz w:val="24"/>
          <w:szCs w:val="24"/>
          <w:lang w:val="en-GB"/>
        </w:rPr>
        <w:t>three ways to communicate</w:t>
      </w:r>
      <w:r w:rsidR="00C86D96" w:rsidRPr="00A550D2">
        <w:rPr>
          <w:sz w:val="24"/>
          <w:szCs w:val="24"/>
          <w:lang w:val="en-GB"/>
        </w:rPr>
        <w:t xml:space="preserve">: </w:t>
      </w:r>
    </w:p>
    <w:p w:rsidR="00426736" w:rsidRPr="00A550D2" w:rsidRDefault="00C86D96" w:rsidP="00085B56">
      <w:pPr>
        <w:pStyle w:val="Listenabsatz"/>
        <w:numPr>
          <w:ilvl w:val="0"/>
          <w:numId w:val="2"/>
        </w:numPr>
        <w:rPr>
          <w:i/>
          <w:sz w:val="24"/>
          <w:szCs w:val="24"/>
          <w:lang w:val="en-GB"/>
        </w:rPr>
      </w:pPr>
      <w:r w:rsidRPr="00A550D2">
        <w:rPr>
          <w:b/>
          <w:sz w:val="24"/>
          <w:szCs w:val="24"/>
          <w:lang w:val="en-GB"/>
        </w:rPr>
        <w:t>V</w:t>
      </w:r>
      <w:r w:rsidR="0088702D" w:rsidRPr="00A550D2">
        <w:rPr>
          <w:b/>
          <w:sz w:val="24"/>
          <w:szCs w:val="24"/>
          <w:lang w:val="en-GB"/>
        </w:rPr>
        <w:t>erbal</w:t>
      </w:r>
    </w:p>
    <w:p w:rsidR="0088702D" w:rsidRPr="00A550D2" w:rsidRDefault="0088702D" w:rsidP="00085B56">
      <w:pPr>
        <w:pStyle w:val="Listenabsatz"/>
        <w:numPr>
          <w:ilvl w:val="0"/>
          <w:numId w:val="2"/>
        </w:numPr>
        <w:rPr>
          <w:b/>
          <w:sz w:val="24"/>
          <w:szCs w:val="24"/>
          <w:lang w:val="en-GB"/>
        </w:rPr>
      </w:pPr>
      <w:r w:rsidRPr="00A550D2">
        <w:rPr>
          <w:b/>
          <w:sz w:val="24"/>
          <w:szCs w:val="24"/>
          <w:lang w:val="en-GB"/>
        </w:rPr>
        <w:t>Para-verbal</w:t>
      </w:r>
    </w:p>
    <w:p w:rsidR="00957AFE" w:rsidRPr="00A550D2" w:rsidRDefault="0088702D" w:rsidP="00085B56">
      <w:pPr>
        <w:pStyle w:val="Listenabsatz"/>
        <w:numPr>
          <w:ilvl w:val="0"/>
          <w:numId w:val="2"/>
        </w:numPr>
        <w:rPr>
          <w:b/>
          <w:sz w:val="24"/>
          <w:szCs w:val="24"/>
          <w:lang w:val="en-GB"/>
        </w:rPr>
      </w:pPr>
      <w:r w:rsidRPr="00A550D2">
        <w:rPr>
          <w:b/>
          <w:sz w:val="24"/>
          <w:szCs w:val="24"/>
          <w:lang w:val="en-GB"/>
        </w:rPr>
        <w:t>Non-v</w:t>
      </w:r>
      <w:r w:rsidR="00957AFE" w:rsidRPr="00A550D2">
        <w:rPr>
          <w:b/>
          <w:sz w:val="24"/>
          <w:szCs w:val="24"/>
          <w:lang w:val="en-GB"/>
        </w:rPr>
        <w:t>erbal</w:t>
      </w:r>
    </w:p>
    <w:p w:rsidR="005209BB" w:rsidRPr="00A550D2" w:rsidRDefault="005209BB" w:rsidP="006D25E1">
      <w:pPr>
        <w:rPr>
          <w:sz w:val="24"/>
          <w:szCs w:val="24"/>
          <w:lang w:val="en-GB"/>
        </w:rPr>
      </w:pPr>
    </w:p>
    <w:p w:rsidR="00426736" w:rsidRPr="00A550D2" w:rsidRDefault="00426736" w:rsidP="006D25E1">
      <w:pPr>
        <w:rPr>
          <w:sz w:val="24"/>
          <w:szCs w:val="24"/>
          <w:lang w:val="en-GB"/>
        </w:rPr>
      </w:pPr>
      <w:r w:rsidRPr="00A550D2">
        <w:rPr>
          <w:sz w:val="24"/>
          <w:szCs w:val="24"/>
          <w:lang w:val="en-GB"/>
        </w:rPr>
        <w:t>Comparing the impact</w:t>
      </w:r>
      <w:r w:rsidR="0088702D" w:rsidRPr="00A550D2">
        <w:rPr>
          <w:sz w:val="24"/>
          <w:szCs w:val="24"/>
          <w:lang w:val="en-GB"/>
        </w:rPr>
        <w:t xml:space="preserve"> the tree way of communication</w:t>
      </w:r>
      <w:r w:rsidRPr="00A550D2">
        <w:rPr>
          <w:sz w:val="24"/>
          <w:szCs w:val="24"/>
          <w:lang w:val="en-GB"/>
        </w:rPr>
        <w:t xml:space="preserve">: </w:t>
      </w:r>
      <w:r w:rsidRPr="00A550D2">
        <w:rPr>
          <w:i/>
          <w:sz w:val="24"/>
          <w:szCs w:val="24"/>
          <w:lang w:val="en-GB"/>
        </w:rPr>
        <w:t>What do you think is more important?</w:t>
      </w:r>
      <w:r w:rsidRPr="00A550D2">
        <w:rPr>
          <w:sz w:val="24"/>
          <w:szCs w:val="24"/>
          <w:lang w:val="en-GB"/>
        </w:rPr>
        <w:t xml:space="preserve"> </w:t>
      </w:r>
    </w:p>
    <w:p w:rsidR="00902FA5" w:rsidRPr="00A550D2" w:rsidRDefault="00902FA5" w:rsidP="00085B56">
      <w:pPr>
        <w:pStyle w:val="Listenabsatz"/>
        <w:numPr>
          <w:ilvl w:val="0"/>
          <w:numId w:val="2"/>
        </w:numPr>
        <w:rPr>
          <w:i/>
          <w:sz w:val="24"/>
          <w:szCs w:val="24"/>
          <w:lang w:val="en-GB"/>
        </w:rPr>
      </w:pPr>
      <w:r w:rsidRPr="00A550D2">
        <w:rPr>
          <w:b/>
          <w:sz w:val="24"/>
          <w:szCs w:val="24"/>
          <w:lang w:val="en-GB"/>
        </w:rPr>
        <w:t>Verbal</w:t>
      </w:r>
      <w:r w:rsidRPr="00A550D2">
        <w:rPr>
          <w:b/>
          <w:sz w:val="24"/>
          <w:szCs w:val="24"/>
          <w:lang w:val="en-GB"/>
        </w:rPr>
        <w:tab/>
      </w:r>
      <w:r w:rsidRPr="00A550D2">
        <w:rPr>
          <w:b/>
          <w:sz w:val="24"/>
          <w:szCs w:val="24"/>
          <w:lang w:val="en-GB"/>
        </w:rPr>
        <w:tab/>
        <w:t>7%</w:t>
      </w:r>
    </w:p>
    <w:p w:rsidR="00902FA5" w:rsidRPr="00A550D2" w:rsidRDefault="00902FA5" w:rsidP="00085B56">
      <w:pPr>
        <w:pStyle w:val="Listenabsatz"/>
        <w:numPr>
          <w:ilvl w:val="0"/>
          <w:numId w:val="2"/>
        </w:numPr>
        <w:rPr>
          <w:b/>
          <w:sz w:val="24"/>
          <w:szCs w:val="24"/>
          <w:lang w:val="en-GB"/>
        </w:rPr>
      </w:pPr>
      <w:r w:rsidRPr="00A550D2">
        <w:rPr>
          <w:b/>
          <w:sz w:val="24"/>
          <w:szCs w:val="24"/>
          <w:lang w:val="en-GB"/>
        </w:rPr>
        <w:t>Para-verbal</w:t>
      </w:r>
      <w:r w:rsidR="008118E6">
        <w:rPr>
          <w:b/>
          <w:sz w:val="24"/>
          <w:szCs w:val="24"/>
          <w:lang w:val="en-GB"/>
        </w:rPr>
        <w:tab/>
      </w:r>
      <w:r w:rsidR="008118E6">
        <w:rPr>
          <w:b/>
          <w:sz w:val="24"/>
          <w:szCs w:val="24"/>
          <w:lang w:val="en-GB"/>
        </w:rPr>
        <w:tab/>
      </w:r>
      <w:r w:rsidRPr="00A550D2">
        <w:rPr>
          <w:b/>
          <w:sz w:val="24"/>
          <w:szCs w:val="24"/>
          <w:lang w:val="en-GB"/>
        </w:rPr>
        <w:t>38%</w:t>
      </w:r>
    </w:p>
    <w:p w:rsidR="00902FA5" w:rsidRPr="00A550D2" w:rsidRDefault="00902FA5" w:rsidP="00085B56">
      <w:pPr>
        <w:pStyle w:val="Listenabsatz"/>
        <w:numPr>
          <w:ilvl w:val="2"/>
          <w:numId w:val="11"/>
        </w:numPr>
        <w:ind w:left="1276"/>
        <w:rPr>
          <w:sz w:val="24"/>
          <w:szCs w:val="24"/>
          <w:lang w:val="en-GB"/>
        </w:rPr>
      </w:pPr>
      <w:r w:rsidRPr="00A550D2">
        <w:rPr>
          <w:sz w:val="24"/>
          <w:szCs w:val="24"/>
          <w:lang w:val="en-GB"/>
        </w:rPr>
        <w:t>Tone of Voice</w:t>
      </w:r>
    </w:p>
    <w:p w:rsidR="00902FA5" w:rsidRPr="00A550D2" w:rsidRDefault="00902FA5" w:rsidP="00085B56">
      <w:pPr>
        <w:pStyle w:val="Listenabsatz"/>
        <w:numPr>
          <w:ilvl w:val="0"/>
          <w:numId w:val="2"/>
        </w:numPr>
        <w:rPr>
          <w:b/>
          <w:sz w:val="24"/>
          <w:szCs w:val="24"/>
          <w:lang w:val="en-GB"/>
        </w:rPr>
      </w:pPr>
      <w:r w:rsidRPr="00A550D2">
        <w:rPr>
          <w:b/>
          <w:sz w:val="24"/>
          <w:szCs w:val="24"/>
          <w:lang w:val="en-GB"/>
        </w:rPr>
        <w:t>Non-verbal</w:t>
      </w:r>
      <w:r w:rsidRPr="00A550D2">
        <w:rPr>
          <w:b/>
          <w:sz w:val="24"/>
          <w:szCs w:val="24"/>
          <w:lang w:val="en-GB"/>
        </w:rPr>
        <w:tab/>
      </w:r>
      <w:r w:rsidR="008118E6">
        <w:rPr>
          <w:b/>
          <w:sz w:val="24"/>
          <w:szCs w:val="24"/>
          <w:lang w:val="en-GB"/>
        </w:rPr>
        <w:tab/>
      </w:r>
      <w:r w:rsidRPr="00A550D2">
        <w:rPr>
          <w:b/>
          <w:sz w:val="24"/>
          <w:szCs w:val="24"/>
          <w:lang w:val="en-GB"/>
        </w:rPr>
        <w:t>55%</w:t>
      </w:r>
    </w:p>
    <w:p w:rsidR="00C86D96" w:rsidRPr="00A550D2" w:rsidRDefault="00C86D96" w:rsidP="00C86D96">
      <w:pPr>
        <w:pStyle w:val="Listenabsatz"/>
        <w:rPr>
          <w:sz w:val="24"/>
          <w:szCs w:val="24"/>
          <w:lang w:val="en-GB"/>
        </w:rPr>
      </w:pPr>
      <w:r w:rsidRPr="00A550D2">
        <w:rPr>
          <w:sz w:val="24"/>
          <w:szCs w:val="24"/>
          <w:lang w:val="en-GB"/>
        </w:rPr>
        <w:t>That means:</w:t>
      </w:r>
      <w:r w:rsidR="008118E6">
        <w:rPr>
          <w:sz w:val="24"/>
          <w:szCs w:val="24"/>
          <w:lang w:val="en-GB"/>
        </w:rPr>
        <w:tab/>
      </w:r>
    </w:p>
    <w:p w:rsidR="00C86D96" w:rsidRPr="00A550D2" w:rsidRDefault="00C86D96" w:rsidP="00085B56">
      <w:pPr>
        <w:pStyle w:val="Listenabsatz"/>
        <w:numPr>
          <w:ilvl w:val="2"/>
          <w:numId w:val="2"/>
        </w:numPr>
        <w:rPr>
          <w:sz w:val="24"/>
          <w:szCs w:val="24"/>
          <w:lang w:val="en-GB"/>
        </w:rPr>
      </w:pPr>
      <w:r w:rsidRPr="00A550D2">
        <w:rPr>
          <w:sz w:val="24"/>
          <w:szCs w:val="24"/>
          <w:lang w:val="en-GB"/>
        </w:rPr>
        <w:t>Facial Expression</w:t>
      </w:r>
      <w:r w:rsidR="00267528" w:rsidRPr="00A550D2">
        <w:rPr>
          <w:sz w:val="24"/>
          <w:szCs w:val="24"/>
          <w:lang w:val="en-GB"/>
        </w:rPr>
        <w:t xml:space="preserve"> and eye contact</w:t>
      </w:r>
    </w:p>
    <w:p w:rsidR="00C86D96" w:rsidRPr="00A550D2" w:rsidRDefault="00C86D96" w:rsidP="00085B56">
      <w:pPr>
        <w:pStyle w:val="Listenabsatz"/>
        <w:numPr>
          <w:ilvl w:val="2"/>
          <w:numId w:val="2"/>
        </w:numPr>
        <w:rPr>
          <w:sz w:val="24"/>
          <w:szCs w:val="24"/>
          <w:lang w:val="en-GB"/>
        </w:rPr>
      </w:pPr>
      <w:r w:rsidRPr="00A550D2">
        <w:rPr>
          <w:sz w:val="24"/>
          <w:szCs w:val="24"/>
          <w:lang w:val="en-GB"/>
        </w:rPr>
        <w:t>Gestures</w:t>
      </w:r>
    </w:p>
    <w:p w:rsidR="00A550D2" w:rsidRPr="00A550D2" w:rsidRDefault="00C86D96" w:rsidP="00085B56">
      <w:pPr>
        <w:pStyle w:val="Listenabsatz"/>
        <w:numPr>
          <w:ilvl w:val="2"/>
          <w:numId w:val="2"/>
        </w:numPr>
        <w:rPr>
          <w:sz w:val="24"/>
          <w:szCs w:val="24"/>
          <w:lang w:val="en-GB"/>
        </w:rPr>
      </w:pPr>
      <w:r w:rsidRPr="00A550D2">
        <w:rPr>
          <w:sz w:val="24"/>
          <w:szCs w:val="24"/>
          <w:lang w:val="en-GB"/>
        </w:rPr>
        <w:t>Posture</w:t>
      </w:r>
      <w:r w:rsidR="00A550D2" w:rsidRPr="00A550D2">
        <w:rPr>
          <w:sz w:val="24"/>
          <w:szCs w:val="24"/>
          <w:lang w:val="en-GB"/>
        </w:rPr>
        <w:t>s</w:t>
      </w:r>
    </w:p>
    <w:p w:rsidR="00C86D96" w:rsidRPr="00A550D2" w:rsidRDefault="00C86D96" w:rsidP="00085B56">
      <w:pPr>
        <w:pStyle w:val="Listenabsatz"/>
        <w:numPr>
          <w:ilvl w:val="2"/>
          <w:numId w:val="2"/>
        </w:numPr>
        <w:rPr>
          <w:sz w:val="24"/>
          <w:szCs w:val="24"/>
          <w:lang w:val="en-GB"/>
        </w:rPr>
      </w:pPr>
      <w:r w:rsidRPr="00A550D2">
        <w:rPr>
          <w:sz w:val="24"/>
          <w:szCs w:val="24"/>
          <w:lang w:val="en-GB"/>
        </w:rPr>
        <w:t>Appearances</w:t>
      </w:r>
    </w:p>
    <w:p w:rsidR="004812B2" w:rsidRPr="00A550D2" w:rsidRDefault="004812B2" w:rsidP="009C1E23">
      <w:pPr>
        <w:rPr>
          <w:sz w:val="24"/>
          <w:szCs w:val="24"/>
          <w:lang w:val="en-GB"/>
        </w:rPr>
      </w:pPr>
    </w:p>
    <w:p w:rsidR="00426736" w:rsidRPr="00A550D2" w:rsidRDefault="00426736" w:rsidP="006D25E1">
      <w:pPr>
        <w:rPr>
          <w:sz w:val="24"/>
          <w:szCs w:val="24"/>
          <w:lang w:val="en-GB"/>
        </w:rPr>
      </w:pPr>
    </w:p>
    <w:p w:rsidR="00C86D96" w:rsidRPr="00A550D2" w:rsidRDefault="00C86D96" w:rsidP="006D25E1">
      <w:pPr>
        <w:rPr>
          <w:sz w:val="24"/>
          <w:szCs w:val="24"/>
          <w:lang w:val="en-GB"/>
        </w:rPr>
      </w:pPr>
      <w:r w:rsidRPr="00A550D2">
        <w:rPr>
          <w:sz w:val="24"/>
          <w:szCs w:val="24"/>
          <w:lang w:val="en-GB"/>
        </w:rPr>
        <w:t>That’s why we want to focus on the nonverbal part of communication in our presentation and tell you more about the following points:</w:t>
      </w:r>
    </w:p>
    <w:p w:rsidR="00C86D96" w:rsidRPr="00A550D2" w:rsidRDefault="00C86D96" w:rsidP="006D25E1">
      <w:pPr>
        <w:rPr>
          <w:sz w:val="24"/>
          <w:szCs w:val="24"/>
          <w:lang w:val="en-GB"/>
        </w:rPr>
      </w:pPr>
    </w:p>
    <w:p w:rsidR="00426736" w:rsidRPr="00A550D2" w:rsidRDefault="00426736" w:rsidP="006D25E1">
      <w:pPr>
        <w:rPr>
          <w:sz w:val="24"/>
          <w:szCs w:val="24"/>
          <w:lang w:val="en-GB"/>
        </w:rPr>
      </w:pPr>
    </w:p>
    <w:p w:rsidR="00426736" w:rsidRPr="00A550D2" w:rsidRDefault="00C86D96" w:rsidP="006D25E1">
      <w:pPr>
        <w:rPr>
          <w:sz w:val="24"/>
          <w:szCs w:val="24"/>
          <w:lang w:val="en-GB"/>
        </w:rPr>
      </w:pPr>
      <w:r w:rsidRPr="00A550D2">
        <w:rPr>
          <w:sz w:val="24"/>
          <w:szCs w:val="24"/>
          <w:lang w:val="en-GB"/>
        </w:rPr>
        <w:t>…. Sergiu</w:t>
      </w:r>
    </w:p>
    <w:p w:rsidR="00C86D96" w:rsidRPr="00A550D2" w:rsidRDefault="00C86D96" w:rsidP="006D25E1">
      <w:pPr>
        <w:rPr>
          <w:sz w:val="24"/>
          <w:szCs w:val="24"/>
          <w:lang w:val="en-GB"/>
        </w:rPr>
      </w:pPr>
    </w:p>
    <w:p w:rsidR="00C86D96" w:rsidRPr="00A550D2" w:rsidRDefault="00C86D96" w:rsidP="006D25E1">
      <w:pPr>
        <w:rPr>
          <w:sz w:val="24"/>
          <w:szCs w:val="24"/>
          <w:lang w:val="en-GB"/>
        </w:rPr>
      </w:pPr>
    </w:p>
    <w:p w:rsidR="00BD7014" w:rsidRPr="00A550D2" w:rsidRDefault="00BD7014" w:rsidP="00A117D6">
      <w:pPr>
        <w:pBdr>
          <w:bottom w:val="single" w:sz="4" w:space="1" w:color="auto"/>
        </w:pBdr>
        <w:rPr>
          <w:sz w:val="24"/>
          <w:szCs w:val="24"/>
          <w:lang w:val="en-GB"/>
        </w:rPr>
      </w:pPr>
      <w:r w:rsidRPr="00A550D2">
        <w:rPr>
          <w:sz w:val="24"/>
          <w:szCs w:val="24"/>
          <w:lang w:val="en-GB"/>
        </w:rPr>
        <w:br/>
      </w:r>
    </w:p>
    <w:p w:rsidR="00BD7014" w:rsidRPr="00A550D2" w:rsidRDefault="00BD7014">
      <w:pPr>
        <w:rPr>
          <w:sz w:val="24"/>
          <w:szCs w:val="24"/>
          <w:lang w:val="en-GB"/>
        </w:rPr>
      </w:pPr>
      <w:r w:rsidRPr="00A550D2">
        <w:rPr>
          <w:sz w:val="24"/>
          <w:szCs w:val="24"/>
          <w:lang w:val="en-GB"/>
        </w:rPr>
        <w:br w:type="page"/>
      </w:r>
    </w:p>
    <w:p w:rsidR="00C86D96" w:rsidRPr="00A550D2" w:rsidRDefault="00267528" w:rsidP="00A117D6">
      <w:pPr>
        <w:pBdr>
          <w:bottom w:val="single" w:sz="4" w:space="1" w:color="auto"/>
        </w:pBdr>
        <w:rPr>
          <w:sz w:val="24"/>
          <w:szCs w:val="24"/>
          <w:lang w:val="en-GB"/>
        </w:rPr>
      </w:pPr>
      <w:r w:rsidRPr="00A550D2">
        <w:rPr>
          <w:sz w:val="24"/>
          <w:szCs w:val="24"/>
          <w:lang w:val="en-GB"/>
        </w:rPr>
        <w:lastRenderedPageBreak/>
        <w:t>Lilo:</w:t>
      </w:r>
    </w:p>
    <w:p w:rsidR="00267528" w:rsidRPr="00A550D2" w:rsidRDefault="00267528" w:rsidP="006D25E1">
      <w:pPr>
        <w:rPr>
          <w:sz w:val="24"/>
          <w:szCs w:val="24"/>
          <w:lang w:val="en-GB"/>
        </w:rPr>
      </w:pPr>
    </w:p>
    <w:p w:rsidR="00267528" w:rsidRPr="00A550D2" w:rsidRDefault="00A550D2" w:rsidP="006D25E1">
      <w:pPr>
        <w:rPr>
          <w:sz w:val="24"/>
          <w:szCs w:val="24"/>
          <w:lang w:val="en-GB"/>
        </w:rPr>
      </w:pPr>
      <w:r>
        <w:rPr>
          <w:sz w:val="24"/>
          <w:szCs w:val="24"/>
          <w:lang w:val="en-GB"/>
        </w:rPr>
        <w:t>Keeping the importance of the single parts</w:t>
      </w:r>
      <w:r w:rsidR="00267528" w:rsidRPr="00A550D2">
        <w:rPr>
          <w:sz w:val="24"/>
          <w:szCs w:val="24"/>
          <w:lang w:val="en-GB"/>
        </w:rPr>
        <w:t xml:space="preserve"> I now want to focus on the whole body: on your </w:t>
      </w:r>
      <w:r w:rsidR="00267528" w:rsidRPr="00A550D2">
        <w:rPr>
          <w:color w:val="00B0F0"/>
          <w:sz w:val="24"/>
          <w:szCs w:val="24"/>
          <w:lang w:val="en-GB"/>
        </w:rPr>
        <w:t>postures</w:t>
      </w:r>
      <w:r w:rsidR="00267528" w:rsidRPr="00A550D2">
        <w:rPr>
          <w:sz w:val="24"/>
          <w:szCs w:val="24"/>
          <w:lang w:val="en-GB"/>
        </w:rPr>
        <w:t xml:space="preserve"> and </w:t>
      </w:r>
      <w:r w:rsidR="00267528" w:rsidRPr="00A550D2">
        <w:rPr>
          <w:color w:val="00B0F0"/>
          <w:sz w:val="24"/>
          <w:szCs w:val="24"/>
          <w:lang w:val="en-GB"/>
        </w:rPr>
        <w:t>appearances</w:t>
      </w:r>
    </w:p>
    <w:p w:rsidR="00267528" w:rsidRPr="00A550D2" w:rsidRDefault="00267528" w:rsidP="006D25E1">
      <w:pPr>
        <w:rPr>
          <w:sz w:val="24"/>
          <w:szCs w:val="24"/>
          <w:lang w:val="en-GB"/>
        </w:rPr>
      </w:pPr>
    </w:p>
    <w:p w:rsidR="00BD7014" w:rsidRPr="00A550D2" w:rsidRDefault="00BD7014" w:rsidP="00BD7014">
      <w:pPr>
        <w:rPr>
          <w:sz w:val="24"/>
          <w:szCs w:val="24"/>
          <w:lang w:val="en-GB"/>
        </w:rPr>
      </w:pPr>
      <w:r w:rsidRPr="00A550D2">
        <w:rPr>
          <w:sz w:val="24"/>
          <w:szCs w:val="24"/>
          <w:lang w:val="en-GB"/>
        </w:rPr>
        <w:t xml:space="preserve">Focus on your body: </w:t>
      </w:r>
      <w:r w:rsidRPr="00A550D2">
        <w:rPr>
          <w:b/>
          <w:sz w:val="24"/>
          <w:szCs w:val="24"/>
          <w:lang w:val="en-GB"/>
        </w:rPr>
        <w:t>How are you feeling and sitting right now?</w:t>
      </w:r>
    </w:p>
    <w:p w:rsidR="00BD7014" w:rsidRPr="00A550D2" w:rsidRDefault="00BD7014" w:rsidP="00085B56">
      <w:pPr>
        <w:pStyle w:val="Listenabsatz"/>
        <w:numPr>
          <w:ilvl w:val="1"/>
          <w:numId w:val="6"/>
        </w:numPr>
        <w:ind w:left="851"/>
        <w:rPr>
          <w:sz w:val="24"/>
          <w:szCs w:val="24"/>
          <w:lang w:val="en-GB"/>
        </w:rPr>
      </w:pPr>
      <w:r w:rsidRPr="00A550D2">
        <w:rPr>
          <w:sz w:val="24"/>
          <w:szCs w:val="24"/>
          <w:lang w:val="en-GB"/>
        </w:rPr>
        <w:t xml:space="preserve">Maybe you are crossing your legs, you are holding your arms like this (crossed), you are slouching </w:t>
      </w:r>
      <w:r w:rsidRPr="00A550D2">
        <w:rPr>
          <w:i/>
          <w:sz w:val="24"/>
          <w:szCs w:val="24"/>
          <w:lang w:val="en-GB"/>
        </w:rPr>
        <w:t xml:space="preserve">[slautsch] </w:t>
      </w:r>
      <w:r w:rsidRPr="00A550D2">
        <w:rPr>
          <w:sz w:val="24"/>
          <w:szCs w:val="24"/>
          <w:lang w:val="en-GB"/>
        </w:rPr>
        <w:t xml:space="preserve">in your chair - and making yourself smaller </w:t>
      </w:r>
    </w:p>
    <w:p w:rsidR="00BD7014" w:rsidRPr="00A550D2" w:rsidRDefault="003A652B" w:rsidP="00085B56">
      <w:pPr>
        <w:pStyle w:val="Listenabsatz"/>
        <w:numPr>
          <w:ilvl w:val="1"/>
          <w:numId w:val="6"/>
        </w:numPr>
        <w:ind w:left="851"/>
        <w:rPr>
          <w:sz w:val="24"/>
          <w:szCs w:val="24"/>
          <w:lang w:val="en-GB"/>
        </w:rPr>
      </w:pPr>
      <w:r>
        <w:rPr>
          <w:sz w:val="24"/>
          <w:szCs w:val="24"/>
          <w:lang w:val="en-GB"/>
        </w:rPr>
        <w:t xml:space="preserve">Perhaps you are </w:t>
      </w:r>
      <w:r w:rsidR="00BD7014" w:rsidRPr="00A550D2">
        <w:rPr>
          <w:sz w:val="24"/>
          <w:szCs w:val="24"/>
          <w:lang w:val="en-GB"/>
        </w:rPr>
        <w:t>feeling tired and would like to stretch out your arms?</w:t>
      </w:r>
    </w:p>
    <w:p w:rsidR="00BD7014" w:rsidRPr="00A550D2" w:rsidRDefault="00BD7014" w:rsidP="00085B56">
      <w:pPr>
        <w:pStyle w:val="Listenabsatz"/>
        <w:numPr>
          <w:ilvl w:val="1"/>
          <w:numId w:val="6"/>
        </w:numPr>
        <w:ind w:left="851"/>
        <w:rPr>
          <w:sz w:val="24"/>
          <w:szCs w:val="24"/>
          <w:lang w:val="en-GB"/>
        </w:rPr>
      </w:pPr>
      <w:r w:rsidRPr="00A550D2">
        <w:rPr>
          <w:sz w:val="24"/>
          <w:szCs w:val="24"/>
          <w:lang w:val="en-GB"/>
        </w:rPr>
        <w:t xml:space="preserve">Focus on your body language while listening! </w:t>
      </w:r>
    </w:p>
    <w:p w:rsidR="00BD7014" w:rsidRPr="00A550D2" w:rsidRDefault="00BD7014" w:rsidP="00BD7014">
      <w:pPr>
        <w:pBdr>
          <w:top w:val="single" w:sz="6" w:space="1" w:color="auto"/>
        </w:pBdr>
        <w:rPr>
          <w:sz w:val="24"/>
          <w:szCs w:val="24"/>
          <w:lang w:val="en-GB"/>
        </w:rPr>
      </w:pPr>
    </w:p>
    <w:p w:rsidR="00BD7014" w:rsidRPr="00A550D2" w:rsidRDefault="00BD7014" w:rsidP="006D25E1">
      <w:pPr>
        <w:rPr>
          <w:sz w:val="24"/>
          <w:szCs w:val="24"/>
          <w:lang w:val="en-GB"/>
        </w:rPr>
      </w:pPr>
    </w:p>
    <w:p w:rsidR="00A117D6" w:rsidRPr="00A550D2" w:rsidRDefault="00A117D6" w:rsidP="006D25E1">
      <w:pPr>
        <w:rPr>
          <w:b/>
          <w:sz w:val="24"/>
          <w:szCs w:val="24"/>
          <w:lang w:val="en-GB"/>
        </w:rPr>
      </w:pPr>
      <w:r w:rsidRPr="00A550D2">
        <w:rPr>
          <w:b/>
          <w:sz w:val="24"/>
          <w:szCs w:val="24"/>
          <w:lang w:val="en-GB"/>
        </w:rPr>
        <w:t>Posture:</w:t>
      </w:r>
    </w:p>
    <w:p w:rsidR="00BD7014" w:rsidRPr="00A550D2" w:rsidRDefault="00BD7014" w:rsidP="00BD7014">
      <w:pPr>
        <w:pStyle w:val="Listenabsatz"/>
        <w:ind w:left="2160"/>
        <w:rPr>
          <w:sz w:val="24"/>
          <w:szCs w:val="24"/>
          <w:lang w:val="en-GB"/>
        </w:rPr>
      </w:pPr>
    </w:p>
    <w:p w:rsidR="00A36DA4" w:rsidRPr="00A550D2" w:rsidRDefault="00BD7014" w:rsidP="00BD7014">
      <w:pPr>
        <w:rPr>
          <w:sz w:val="24"/>
          <w:szCs w:val="24"/>
          <w:lang w:val="en-GB"/>
        </w:rPr>
      </w:pPr>
      <w:r w:rsidRPr="00A550D2">
        <w:rPr>
          <w:sz w:val="24"/>
          <w:szCs w:val="24"/>
          <w:lang w:val="en-GB"/>
        </w:rPr>
        <w:t xml:space="preserve">The </w:t>
      </w:r>
      <w:r w:rsidR="00A36DA4" w:rsidRPr="00A550D2">
        <w:rPr>
          <w:sz w:val="24"/>
          <w:szCs w:val="24"/>
          <w:lang w:val="en-GB"/>
        </w:rPr>
        <w:t xml:space="preserve">posture of both the speaker and the listener </w:t>
      </w:r>
      <w:r w:rsidR="00A36DA4" w:rsidRPr="00A550D2">
        <w:rPr>
          <w:b/>
          <w:sz w:val="24"/>
          <w:szCs w:val="24"/>
          <w:lang w:val="en-GB"/>
        </w:rPr>
        <w:t>convey a message = the way you sit or stand</w:t>
      </w:r>
    </w:p>
    <w:p w:rsidR="00E30BA2" w:rsidRDefault="00E30BA2" w:rsidP="00085B56">
      <w:pPr>
        <w:pStyle w:val="Listenabsatz"/>
        <w:numPr>
          <w:ilvl w:val="2"/>
          <w:numId w:val="6"/>
        </w:numPr>
        <w:ind w:left="851"/>
        <w:rPr>
          <w:sz w:val="24"/>
          <w:szCs w:val="24"/>
          <w:u w:val="single"/>
          <w:lang w:val="en-GB"/>
        </w:rPr>
      </w:pPr>
      <w:r w:rsidRPr="00A550D2">
        <w:rPr>
          <w:sz w:val="24"/>
          <w:szCs w:val="24"/>
          <w:lang w:val="en-GB"/>
        </w:rPr>
        <w:t>it shows whe</w:t>
      </w:r>
      <w:r w:rsidR="00A36DA4" w:rsidRPr="00A550D2">
        <w:rPr>
          <w:sz w:val="24"/>
          <w:szCs w:val="24"/>
          <w:lang w:val="en-GB"/>
        </w:rPr>
        <w:t xml:space="preserve">ther you are </w:t>
      </w:r>
      <w:r w:rsidR="00BD7014" w:rsidRPr="00A550D2">
        <w:rPr>
          <w:sz w:val="24"/>
          <w:szCs w:val="24"/>
          <w:u w:val="single"/>
          <w:lang w:val="en-GB"/>
        </w:rPr>
        <w:t xml:space="preserve">interested / </w:t>
      </w:r>
      <w:r w:rsidR="00A36DA4" w:rsidRPr="00A550D2">
        <w:rPr>
          <w:sz w:val="24"/>
          <w:szCs w:val="24"/>
          <w:u w:val="single"/>
          <w:lang w:val="en-GB"/>
        </w:rPr>
        <w:t>bored</w:t>
      </w:r>
      <w:r w:rsidR="00A36DA4" w:rsidRPr="00A550D2">
        <w:rPr>
          <w:sz w:val="24"/>
          <w:szCs w:val="24"/>
          <w:lang w:val="en-GB"/>
        </w:rPr>
        <w:t xml:space="preserve">, </w:t>
      </w:r>
      <w:r w:rsidR="00A36DA4" w:rsidRPr="00A550D2">
        <w:rPr>
          <w:sz w:val="24"/>
          <w:szCs w:val="24"/>
          <w:u w:val="single"/>
          <w:lang w:val="en-GB"/>
        </w:rPr>
        <w:t xml:space="preserve">attentive </w:t>
      </w:r>
      <w:r w:rsidR="00E47016" w:rsidRPr="00A550D2">
        <w:rPr>
          <w:sz w:val="24"/>
          <w:szCs w:val="24"/>
          <w:u w:val="single"/>
          <w:lang w:val="en-GB"/>
        </w:rPr>
        <w:t>/inattentive</w:t>
      </w:r>
      <w:r w:rsidR="005C5B6A" w:rsidRPr="00A550D2">
        <w:rPr>
          <w:sz w:val="24"/>
          <w:szCs w:val="24"/>
          <w:lang w:val="en-GB"/>
        </w:rPr>
        <w:t xml:space="preserve">, </w:t>
      </w:r>
      <w:r w:rsidR="00E47016" w:rsidRPr="00A550D2">
        <w:rPr>
          <w:sz w:val="24"/>
          <w:szCs w:val="24"/>
          <w:u w:val="single"/>
          <w:lang w:val="en-GB"/>
        </w:rPr>
        <w:t>secure / insecure</w:t>
      </w:r>
    </w:p>
    <w:p w:rsidR="003A652B" w:rsidRPr="003A652B" w:rsidRDefault="003A652B" w:rsidP="003A652B">
      <w:pPr>
        <w:pBdr>
          <w:top w:val="single" w:sz="6" w:space="1" w:color="auto"/>
        </w:pBdr>
        <w:rPr>
          <w:sz w:val="24"/>
          <w:szCs w:val="24"/>
          <w:u w:val="single"/>
          <w:lang w:val="en-GB"/>
        </w:rPr>
      </w:pPr>
    </w:p>
    <w:p w:rsidR="00AC34C3" w:rsidRPr="00A550D2" w:rsidRDefault="003A652B" w:rsidP="00085B56">
      <w:pPr>
        <w:pStyle w:val="Listenabsatz"/>
        <w:numPr>
          <w:ilvl w:val="2"/>
          <w:numId w:val="6"/>
        </w:numPr>
        <w:tabs>
          <w:tab w:val="left" w:pos="3261"/>
        </w:tabs>
        <w:ind w:left="851"/>
        <w:rPr>
          <w:sz w:val="24"/>
          <w:szCs w:val="24"/>
          <w:lang w:val="en-GB"/>
        </w:rPr>
      </w:pPr>
      <w:r>
        <w:rPr>
          <w:sz w:val="24"/>
          <w:szCs w:val="24"/>
          <w:lang w:val="en-GB"/>
        </w:rPr>
        <w:t>receptive:</w:t>
      </w:r>
      <w:r>
        <w:rPr>
          <w:sz w:val="24"/>
          <w:szCs w:val="24"/>
          <w:lang w:val="en-GB"/>
        </w:rPr>
        <w:tab/>
        <w:t>- upright posture</w:t>
      </w:r>
      <w:r>
        <w:rPr>
          <w:sz w:val="24"/>
          <w:szCs w:val="24"/>
          <w:lang w:val="en-GB"/>
        </w:rPr>
        <w:br/>
        <w:t xml:space="preserve"> </w:t>
      </w:r>
      <w:r>
        <w:rPr>
          <w:sz w:val="24"/>
          <w:szCs w:val="24"/>
          <w:lang w:val="en-GB"/>
        </w:rPr>
        <w:tab/>
        <w:t xml:space="preserve">- </w:t>
      </w:r>
      <w:r w:rsidR="00A36DA4" w:rsidRPr="00A550D2">
        <w:rPr>
          <w:sz w:val="24"/>
          <w:szCs w:val="24"/>
          <w:lang w:val="en-GB"/>
        </w:rPr>
        <w:t>facing a perso</w:t>
      </w:r>
      <w:r w:rsidR="00873168" w:rsidRPr="00A550D2">
        <w:rPr>
          <w:sz w:val="24"/>
          <w:szCs w:val="24"/>
          <w:lang w:val="en-GB"/>
        </w:rPr>
        <w:t>n when you speak or listen</w:t>
      </w:r>
    </w:p>
    <w:p w:rsidR="00E30BA2" w:rsidRPr="00A550D2" w:rsidRDefault="003A652B" w:rsidP="003A652B">
      <w:pPr>
        <w:pStyle w:val="Listenabsatz"/>
        <w:tabs>
          <w:tab w:val="left" w:pos="3261"/>
        </w:tabs>
        <w:ind w:left="2267" w:firstLine="565"/>
        <w:rPr>
          <w:sz w:val="24"/>
          <w:szCs w:val="24"/>
          <w:lang w:val="en-GB"/>
        </w:rPr>
      </w:pPr>
      <w:r>
        <w:rPr>
          <w:sz w:val="24"/>
          <w:szCs w:val="24"/>
          <w:lang w:val="en-GB"/>
        </w:rPr>
        <w:tab/>
      </w:r>
      <w:r w:rsidR="00AC34C3" w:rsidRPr="00A550D2">
        <w:rPr>
          <w:sz w:val="24"/>
          <w:szCs w:val="24"/>
          <w:lang w:val="en-GB"/>
        </w:rPr>
        <w:sym w:font="Wingdings" w:char="F0E0"/>
      </w:r>
      <w:r w:rsidR="00AC34C3" w:rsidRPr="00A550D2">
        <w:rPr>
          <w:sz w:val="24"/>
          <w:szCs w:val="24"/>
          <w:lang w:val="en-GB"/>
        </w:rPr>
        <w:t xml:space="preserve"> Interaction</w:t>
      </w:r>
    </w:p>
    <w:p w:rsidR="00AC34C3" w:rsidRPr="00A550D2" w:rsidRDefault="00E30BA2" w:rsidP="00085B56">
      <w:pPr>
        <w:pStyle w:val="Listenabsatz"/>
        <w:numPr>
          <w:ilvl w:val="2"/>
          <w:numId w:val="6"/>
        </w:numPr>
        <w:tabs>
          <w:tab w:val="left" w:pos="3261"/>
        </w:tabs>
        <w:ind w:left="851"/>
        <w:rPr>
          <w:sz w:val="24"/>
          <w:szCs w:val="24"/>
          <w:lang w:val="en-GB"/>
        </w:rPr>
      </w:pPr>
      <w:r w:rsidRPr="00A550D2">
        <w:rPr>
          <w:sz w:val="24"/>
          <w:szCs w:val="24"/>
          <w:lang w:val="en-GB"/>
        </w:rPr>
        <w:t>rude / disrespectful:</w:t>
      </w:r>
      <w:r w:rsidR="00AC34C3" w:rsidRPr="00A550D2">
        <w:rPr>
          <w:sz w:val="24"/>
          <w:szCs w:val="24"/>
          <w:lang w:val="en-GB"/>
        </w:rPr>
        <w:tab/>
      </w:r>
      <w:r w:rsidR="003A652B">
        <w:rPr>
          <w:sz w:val="24"/>
          <w:szCs w:val="24"/>
          <w:lang w:val="en-GB"/>
        </w:rPr>
        <w:t>- slouching</w:t>
      </w:r>
      <w:r w:rsidR="003A652B">
        <w:rPr>
          <w:sz w:val="24"/>
          <w:szCs w:val="24"/>
          <w:lang w:val="en-GB"/>
        </w:rPr>
        <w:br/>
        <w:t xml:space="preserve"> </w:t>
      </w:r>
      <w:r w:rsidR="003A652B">
        <w:rPr>
          <w:sz w:val="24"/>
          <w:szCs w:val="24"/>
          <w:lang w:val="en-GB"/>
        </w:rPr>
        <w:tab/>
        <w:t xml:space="preserve">- </w:t>
      </w:r>
      <w:r w:rsidR="00A36DA4" w:rsidRPr="00A550D2">
        <w:rPr>
          <w:sz w:val="24"/>
          <w:szCs w:val="24"/>
          <w:lang w:val="en-GB"/>
        </w:rPr>
        <w:t>looking the other way or staring at the ceiling</w:t>
      </w:r>
    </w:p>
    <w:p w:rsidR="00426736" w:rsidRPr="00A550D2" w:rsidRDefault="003A652B" w:rsidP="003A652B">
      <w:pPr>
        <w:tabs>
          <w:tab w:val="left" w:pos="3261"/>
        </w:tabs>
        <w:ind w:left="2136" w:firstLine="696"/>
        <w:rPr>
          <w:sz w:val="24"/>
          <w:szCs w:val="24"/>
          <w:lang w:val="en-GB"/>
        </w:rPr>
      </w:pPr>
      <w:r>
        <w:rPr>
          <w:sz w:val="24"/>
          <w:szCs w:val="24"/>
          <w:lang w:val="en-GB"/>
        </w:rPr>
        <w:tab/>
      </w:r>
      <w:r w:rsidR="00AC34C3" w:rsidRPr="00A550D2">
        <w:rPr>
          <w:sz w:val="24"/>
          <w:szCs w:val="24"/>
          <w:lang w:val="en-GB"/>
        </w:rPr>
        <w:sym w:font="Wingdings" w:char="F0E0"/>
      </w:r>
      <w:r w:rsidR="00AC34C3" w:rsidRPr="00A550D2">
        <w:rPr>
          <w:sz w:val="24"/>
          <w:szCs w:val="24"/>
          <w:lang w:val="en-GB"/>
        </w:rPr>
        <w:t xml:space="preserve"> Yawning / doing something else</w:t>
      </w:r>
    </w:p>
    <w:p w:rsidR="00426736" w:rsidRPr="00A550D2" w:rsidRDefault="00426736" w:rsidP="006D25E1">
      <w:pPr>
        <w:rPr>
          <w:sz w:val="24"/>
          <w:szCs w:val="24"/>
          <w:lang w:val="en-GB"/>
        </w:rPr>
      </w:pPr>
    </w:p>
    <w:p w:rsidR="00AC34C3" w:rsidRPr="00A550D2" w:rsidRDefault="00AC34C3" w:rsidP="006D25E1">
      <w:pPr>
        <w:rPr>
          <w:sz w:val="24"/>
          <w:szCs w:val="24"/>
          <w:lang w:val="en-GB"/>
        </w:rPr>
      </w:pPr>
      <w:r w:rsidRPr="00A550D2">
        <w:rPr>
          <w:sz w:val="24"/>
          <w:szCs w:val="24"/>
          <w:lang w:val="en-GB"/>
        </w:rPr>
        <w:sym w:font="Wingdings" w:char="F0E0"/>
      </w:r>
      <w:r w:rsidRPr="00A550D2">
        <w:rPr>
          <w:sz w:val="24"/>
          <w:szCs w:val="24"/>
          <w:lang w:val="en-GB"/>
        </w:rPr>
        <w:t xml:space="preserve"> Attention is the basis of communication to understand the speaking-partner</w:t>
      </w:r>
    </w:p>
    <w:p w:rsidR="00E30BA2" w:rsidRPr="00A550D2" w:rsidRDefault="00AC34C3" w:rsidP="006D25E1">
      <w:pPr>
        <w:rPr>
          <w:sz w:val="24"/>
          <w:szCs w:val="24"/>
          <w:lang w:val="en-GB"/>
        </w:rPr>
      </w:pPr>
      <w:r w:rsidRPr="00A550D2">
        <w:rPr>
          <w:sz w:val="24"/>
          <w:szCs w:val="24"/>
          <w:lang w:val="en-GB"/>
        </w:rPr>
        <w:sym w:font="Wingdings" w:char="F0E0"/>
      </w:r>
      <w:r w:rsidRPr="00A550D2">
        <w:rPr>
          <w:sz w:val="24"/>
          <w:szCs w:val="24"/>
          <w:lang w:val="en-GB"/>
        </w:rPr>
        <w:t xml:space="preserve"> W</w:t>
      </w:r>
      <w:r w:rsidR="00A117D6" w:rsidRPr="00A550D2">
        <w:rPr>
          <w:sz w:val="24"/>
          <w:szCs w:val="24"/>
          <w:lang w:val="en-GB"/>
        </w:rPr>
        <w:t xml:space="preserve">ith your body you show </w:t>
      </w:r>
      <w:r w:rsidRPr="00A550D2">
        <w:rPr>
          <w:sz w:val="24"/>
          <w:szCs w:val="24"/>
          <w:lang w:val="en-GB"/>
        </w:rPr>
        <w:t>the other person</w:t>
      </w:r>
      <w:r w:rsidR="00A117D6" w:rsidRPr="00A550D2">
        <w:rPr>
          <w:sz w:val="24"/>
          <w:szCs w:val="24"/>
          <w:lang w:val="en-GB"/>
        </w:rPr>
        <w:t xml:space="preserve"> whether you are taking attention or not</w:t>
      </w:r>
      <w:r w:rsidRPr="00A550D2">
        <w:rPr>
          <w:sz w:val="24"/>
          <w:szCs w:val="24"/>
          <w:lang w:val="en-GB"/>
        </w:rPr>
        <w:t>!</w:t>
      </w:r>
    </w:p>
    <w:p w:rsidR="00A117D6" w:rsidRPr="00A550D2" w:rsidRDefault="00A117D6" w:rsidP="00AC34C3">
      <w:pPr>
        <w:pBdr>
          <w:top w:val="single" w:sz="6" w:space="1" w:color="auto"/>
        </w:pBdr>
        <w:rPr>
          <w:sz w:val="24"/>
          <w:szCs w:val="24"/>
          <w:lang w:val="en-GB"/>
        </w:rPr>
      </w:pPr>
    </w:p>
    <w:p w:rsidR="00A117D6" w:rsidRPr="00A550D2" w:rsidRDefault="00A117D6" w:rsidP="006D25E1">
      <w:pPr>
        <w:rPr>
          <w:sz w:val="24"/>
          <w:szCs w:val="24"/>
          <w:lang w:val="en-GB"/>
        </w:rPr>
      </w:pPr>
    </w:p>
    <w:p w:rsidR="00A117D6" w:rsidRPr="00A550D2" w:rsidRDefault="00A117D6" w:rsidP="006D25E1">
      <w:pPr>
        <w:rPr>
          <w:b/>
          <w:sz w:val="24"/>
          <w:szCs w:val="24"/>
          <w:lang w:val="en-GB"/>
        </w:rPr>
      </w:pPr>
      <w:r w:rsidRPr="00A550D2">
        <w:rPr>
          <w:b/>
          <w:sz w:val="24"/>
          <w:szCs w:val="24"/>
          <w:lang w:val="en-GB"/>
        </w:rPr>
        <w:t>Appearance:</w:t>
      </w:r>
    </w:p>
    <w:p w:rsidR="001B05B9" w:rsidRDefault="001B05B9" w:rsidP="006D25E1">
      <w:pPr>
        <w:rPr>
          <w:sz w:val="24"/>
          <w:szCs w:val="24"/>
          <w:lang w:val="en-GB"/>
        </w:rPr>
      </w:pPr>
    </w:p>
    <w:p w:rsidR="003A652B" w:rsidRDefault="003A652B" w:rsidP="003A652B">
      <w:pPr>
        <w:rPr>
          <w:sz w:val="24"/>
          <w:szCs w:val="24"/>
          <w:lang w:val="en-GB"/>
        </w:rPr>
      </w:pPr>
      <w:r>
        <w:rPr>
          <w:sz w:val="24"/>
          <w:szCs w:val="24"/>
          <w:lang w:val="en-GB"/>
        </w:rPr>
        <w:t>If we seem to be self-confident or not is very important in our daily lives</w:t>
      </w:r>
      <w:r w:rsidR="00357BA6">
        <w:rPr>
          <w:sz w:val="24"/>
          <w:szCs w:val="24"/>
          <w:lang w:val="en-GB"/>
        </w:rPr>
        <w:t>:</w:t>
      </w:r>
    </w:p>
    <w:p w:rsidR="003A652B" w:rsidRPr="00357BA6" w:rsidRDefault="003A652B" w:rsidP="00357BA6">
      <w:pPr>
        <w:rPr>
          <w:sz w:val="24"/>
          <w:szCs w:val="24"/>
          <w:lang w:val="en-GB"/>
        </w:rPr>
      </w:pPr>
    </w:p>
    <w:p w:rsidR="00357BA6" w:rsidRPr="00357BA6" w:rsidRDefault="00357BA6" w:rsidP="00085B56">
      <w:pPr>
        <w:pStyle w:val="Listenabsatz"/>
        <w:numPr>
          <w:ilvl w:val="0"/>
          <w:numId w:val="8"/>
        </w:numPr>
        <w:rPr>
          <w:b/>
          <w:sz w:val="24"/>
          <w:szCs w:val="24"/>
          <w:lang w:val="en-GB"/>
        </w:rPr>
      </w:pPr>
      <w:r w:rsidRPr="00357BA6">
        <w:rPr>
          <w:b/>
          <w:sz w:val="24"/>
          <w:szCs w:val="24"/>
          <w:lang w:val="en-GB"/>
        </w:rPr>
        <w:t>Business</w:t>
      </w:r>
    </w:p>
    <w:p w:rsidR="003A652B" w:rsidRDefault="003A652B" w:rsidP="00085B56">
      <w:pPr>
        <w:pStyle w:val="Listenabsatz"/>
        <w:numPr>
          <w:ilvl w:val="1"/>
          <w:numId w:val="8"/>
        </w:numPr>
        <w:rPr>
          <w:sz w:val="24"/>
          <w:szCs w:val="24"/>
          <w:lang w:val="en-GB"/>
        </w:rPr>
      </w:pPr>
      <w:r w:rsidRPr="00A550D2">
        <w:rPr>
          <w:sz w:val="24"/>
          <w:szCs w:val="24"/>
          <w:lang w:val="en-GB"/>
        </w:rPr>
        <w:t>Networking</w:t>
      </w:r>
    </w:p>
    <w:p w:rsidR="00357BA6" w:rsidRDefault="00357BA6" w:rsidP="00085B56">
      <w:pPr>
        <w:pStyle w:val="Listenabsatz"/>
        <w:numPr>
          <w:ilvl w:val="1"/>
          <w:numId w:val="8"/>
        </w:numPr>
        <w:rPr>
          <w:sz w:val="24"/>
          <w:szCs w:val="24"/>
          <w:lang w:val="en-GB"/>
        </w:rPr>
      </w:pPr>
      <w:r w:rsidRPr="00A550D2">
        <w:rPr>
          <w:sz w:val="24"/>
          <w:szCs w:val="24"/>
          <w:lang w:val="en-GB"/>
        </w:rPr>
        <w:t>Interviews</w:t>
      </w:r>
    </w:p>
    <w:p w:rsidR="00357BA6" w:rsidRPr="00A550D2" w:rsidRDefault="00357BA6" w:rsidP="00085B56">
      <w:pPr>
        <w:pStyle w:val="Listenabsatz"/>
        <w:numPr>
          <w:ilvl w:val="1"/>
          <w:numId w:val="8"/>
        </w:numPr>
        <w:rPr>
          <w:sz w:val="24"/>
          <w:szCs w:val="24"/>
          <w:lang w:val="en-GB"/>
        </w:rPr>
      </w:pPr>
      <w:r w:rsidRPr="00A550D2">
        <w:rPr>
          <w:sz w:val="24"/>
          <w:szCs w:val="24"/>
          <w:lang w:val="en-GB"/>
        </w:rPr>
        <w:t>Presentations</w:t>
      </w:r>
    </w:p>
    <w:p w:rsidR="00357BA6" w:rsidRPr="00A550D2" w:rsidRDefault="00357BA6" w:rsidP="00085B56">
      <w:pPr>
        <w:pStyle w:val="Listenabsatz"/>
        <w:numPr>
          <w:ilvl w:val="1"/>
          <w:numId w:val="8"/>
        </w:numPr>
        <w:rPr>
          <w:sz w:val="24"/>
          <w:szCs w:val="24"/>
          <w:lang w:val="en-GB"/>
        </w:rPr>
      </w:pPr>
      <w:r w:rsidRPr="00A550D2">
        <w:rPr>
          <w:sz w:val="24"/>
          <w:szCs w:val="24"/>
          <w:lang w:val="en-GB"/>
        </w:rPr>
        <w:t>Successful Negotiations</w:t>
      </w:r>
      <w:r>
        <w:rPr>
          <w:sz w:val="24"/>
          <w:szCs w:val="24"/>
          <w:lang w:val="en-GB"/>
        </w:rPr>
        <w:t xml:space="preserve"> </w:t>
      </w:r>
    </w:p>
    <w:p w:rsidR="00357BA6" w:rsidRPr="00357BA6" w:rsidRDefault="00357BA6" w:rsidP="00357BA6">
      <w:pPr>
        <w:rPr>
          <w:sz w:val="24"/>
          <w:szCs w:val="24"/>
          <w:lang w:val="en-GB"/>
        </w:rPr>
      </w:pPr>
    </w:p>
    <w:p w:rsidR="00357BA6" w:rsidRDefault="00357BA6" w:rsidP="00085B56">
      <w:pPr>
        <w:pStyle w:val="Listenabsatz"/>
        <w:numPr>
          <w:ilvl w:val="0"/>
          <w:numId w:val="8"/>
        </w:numPr>
        <w:rPr>
          <w:sz w:val="24"/>
          <w:szCs w:val="24"/>
          <w:lang w:val="en-GB"/>
        </w:rPr>
      </w:pPr>
      <w:r>
        <w:rPr>
          <w:sz w:val="24"/>
          <w:szCs w:val="24"/>
          <w:lang w:val="en-GB"/>
        </w:rPr>
        <w:t>Private lives:</w:t>
      </w:r>
    </w:p>
    <w:p w:rsidR="003A652B" w:rsidRPr="00A550D2" w:rsidRDefault="003A652B" w:rsidP="00085B56">
      <w:pPr>
        <w:pStyle w:val="Listenabsatz"/>
        <w:numPr>
          <w:ilvl w:val="1"/>
          <w:numId w:val="8"/>
        </w:numPr>
        <w:rPr>
          <w:sz w:val="24"/>
          <w:szCs w:val="24"/>
          <w:lang w:val="en-GB"/>
        </w:rPr>
      </w:pPr>
      <w:r w:rsidRPr="00A550D2">
        <w:rPr>
          <w:sz w:val="24"/>
          <w:szCs w:val="24"/>
          <w:lang w:val="en-GB"/>
        </w:rPr>
        <w:t>Dates</w:t>
      </w:r>
    </w:p>
    <w:p w:rsidR="003A652B" w:rsidRDefault="003A652B" w:rsidP="006D25E1">
      <w:pPr>
        <w:rPr>
          <w:sz w:val="24"/>
          <w:szCs w:val="24"/>
          <w:lang w:val="en-GB"/>
        </w:rPr>
      </w:pPr>
    </w:p>
    <w:p w:rsidR="003A652B" w:rsidRPr="00A550D2" w:rsidRDefault="003A652B" w:rsidP="006D25E1">
      <w:pPr>
        <w:rPr>
          <w:sz w:val="24"/>
          <w:szCs w:val="24"/>
          <w:lang w:val="en-GB"/>
        </w:rPr>
      </w:pPr>
    </w:p>
    <w:p w:rsidR="00A117D6" w:rsidRDefault="00357BA6" w:rsidP="00085B56">
      <w:pPr>
        <w:pStyle w:val="Listenabsatz"/>
        <w:numPr>
          <w:ilvl w:val="0"/>
          <w:numId w:val="2"/>
        </w:numPr>
        <w:rPr>
          <w:sz w:val="24"/>
          <w:szCs w:val="24"/>
          <w:lang w:val="en-GB"/>
        </w:rPr>
      </w:pPr>
      <w:r w:rsidRPr="00357BA6">
        <w:rPr>
          <w:sz w:val="24"/>
          <w:szCs w:val="24"/>
          <w:highlight w:val="yellow"/>
          <w:lang w:val="en-GB"/>
        </w:rPr>
        <w:t>Did you know</w:t>
      </w:r>
      <w:r>
        <w:rPr>
          <w:sz w:val="24"/>
          <w:szCs w:val="24"/>
          <w:lang w:val="en-GB"/>
        </w:rPr>
        <w:t>, i</w:t>
      </w:r>
      <w:r w:rsidR="00A117D6" w:rsidRPr="00A550D2">
        <w:rPr>
          <w:sz w:val="24"/>
          <w:szCs w:val="24"/>
          <w:lang w:val="en-GB"/>
        </w:rPr>
        <w:t xml:space="preserve">t takes </w:t>
      </w:r>
      <w:r w:rsidR="00A117D6" w:rsidRPr="00A550D2">
        <w:rPr>
          <w:b/>
          <w:sz w:val="24"/>
          <w:szCs w:val="24"/>
          <w:lang w:val="en-GB"/>
        </w:rPr>
        <w:t>7 seconds, to make a judgement about a person</w:t>
      </w:r>
      <w:r w:rsidR="00A117D6" w:rsidRPr="00A550D2">
        <w:rPr>
          <w:sz w:val="24"/>
          <w:szCs w:val="24"/>
          <w:lang w:val="en-GB"/>
        </w:rPr>
        <w:t xml:space="preserve"> when first meeting her or him</w:t>
      </w:r>
      <w:r>
        <w:rPr>
          <w:sz w:val="24"/>
          <w:szCs w:val="24"/>
          <w:lang w:val="en-GB"/>
        </w:rPr>
        <w:t>??</w:t>
      </w:r>
    </w:p>
    <w:p w:rsidR="00357BA6" w:rsidRPr="00A550D2" w:rsidRDefault="00357BA6" w:rsidP="00357BA6">
      <w:pPr>
        <w:pStyle w:val="Listenabsatz"/>
        <w:rPr>
          <w:sz w:val="24"/>
          <w:szCs w:val="24"/>
          <w:lang w:val="en-GB"/>
        </w:rPr>
      </w:pPr>
    </w:p>
    <w:p w:rsidR="007D7073" w:rsidRPr="00A550D2" w:rsidRDefault="007D7073" w:rsidP="007D7073">
      <w:pPr>
        <w:pStyle w:val="Listenabsatz"/>
        <w:rPr>
          <w:sz w:val="24"/>
          <w:szCs w:val="24"/>
          <w:lang w:val="en-GB"/>
        </w:rPr>
      </w:pPr>
      <w:r w:rsidRPr="00A550D2">
        <w:rPr>
          <w:sz w:val="24"/>
          <w:szCs w:val="24"/>
          <w:lang w:val="en-GB"/>
        </w:rPr>
        <w:sym w:font="Wingdings" w:char="F0E0"/>
      </w:r>
      <w:r w:rsidRPr="00A550D2">
        <w:rPr>
          <w:sz w:val="24"/>
          <w:szCs w:val="24"/>
          <w:lang w:val="en-GB"/>
        </w:rPr>
        <w:t xml:space="preserve"> vgl. Peter Guber (American film director): </w:t>
      </w:r>
      <w:r w:rsidRPr="00A550D2">
        <w:rPr>
          <w:sz w:val="24"/>
          <w:szCs w:val="24"/>
          <w:lang w:val="en-GB"/>
        </w:rPr>
        <w:br/>
        <w:t>“Language is a more recent technology. Your body language, your eyes, your energy will come through to your audience before you even start speaking.”</w:t>
      </w:r>
    </w:p>
    <w:p w:rsidR="00654AA4" w:rsidRPr="00A550D2" w:rsidRDefault="00654AA4" w:rsidP="007D7073">
      <w:pPr>
        <w:pStyle w:val="Listenabsatz"/>
        <w:rPr>
          <w:sz w:val="24"/>
          <w:szCs w:val="24"/>
          <w:lang w:val="en-GB"/>
        </w:rPr>
      </w:pPr>
    </w:p>
    <w:p w:rsidR="001B05B9" w:rsidRPr="00357BA6" w:rsidRDefault="00357BA6" w:rsidP="00085B56">
      <w:pPr>
        <w:pStyle w:val="Listenabsatz"/>
        <w:numPr>
          <w:ilvl w:val="0"/>
          <w:numId w:val="2"/>
        </w:numPr>
        <w:rPr>
          <w:sz w:val="24"/>
          <w:szCs w:val="24"/>
          <w:lang w:val="en-GB"/>
        </w:rPr>
      </w:pPr>
      <w:r w:rsidRPr="00357BA6">
        <w:rPr>
          <w:b/>
          <w:sz w:val="24"/>
          <w:szCs w:val="24"/>
          <w:highlight w:val="yellow"/>
          <w:lang w:val="en-GB"/>
        </w:rPr>
        <w:t>Also interesting</w:t>
      </w:r>
      <w:r>
        <w:rPr>
          <w:b/>
          <w:sz w:val="24"/>
          <w:szCs w:val="24"/>
          <w:lang w:val="en-GB"/>
        </w:rPr>
        <w:t>,</w:t>
      </w:r>
      <w:r w:rsidRPr="00357BA6">
        <w:rPr>
          <w:sz w:val="24"/>
          <w:szCs w:val="24"/>
          <w:lang w:val="en-GB"/>
        </w:rPr>
        <w:t xml:space="preserve"> that we take the most of our world around us by our eyes.</w:t>
      </w:r>
    </w:p>
    <w:p w:rsidR="001B05B9" w:rsidRPr="00A550D2" w:rsidRDefault="001B05B9" w:rsidP="007D7073">
      <w:pPr>
        <w:pStyle w:val="Listenabsatz"/>
        <w:rPr>
          <w:sz w:val="24"/>
          <w:szCs w:val="24"/>
          <w:lang w:val="en-GB"/>
        </w:rPr>
      </w:pPr>
    </w:p>
    <w:p w:rsidR="001B05B9" w:rsidRPr="00A550D2" w:rsidRDefault="001B05B9" w:rsidP="007D7073">
      <w:pPr>
        <w:pStyle w:val="Listenabsatz"/>
        <w:rPr>
          <w:sz w:val="24"/>
          <w:szCs w:val="24"/>
          <w:lang w:val="en-GB"/>
        </w:rPr>
      </w:pPr>
    </w:p>
    <w:p w:rsidR="001B05B9" w:rsidRPr="00A550D2" w:rsidRDefault="001B05B9" w:rsidP="007D7073">
      <w:pPr>
        <w:pStyle w:val="Listenabsatz"/>
        <w:rPr>
          <w:sz w:val="24"/>
          <w:szCs w:val="24"/>
          <w:lang w:val="en-GB"/>
        </w:rPr>
      </w:pPr>
    </w:p>
    <w:p w:rsidR="001B05B9" w:rsidRPr="00A550D2" w:rsidRDefault="001B05B9" w:rsidP="007D7073">
      <w:pPr>
        <w:pStyle w:val="Listenabsatz"/>
        <w:rPr>
          <w:sz w:val="24"/>
          <w:szCs w:val="24"/>
          <w:lang w:val="en-GB"/>
        </w:rPr>
      </w:pPr>
    </w:p>
    <w:p w:rsidR="001B05B9" w:rsidRPr="00A550D2" w:rsidRDefault="001B05B9" w:rsidP="007D7073">
      <w:pPr>
        <w:pStyle w:val="Listenabsatz"/>
        <w:rPr>
          <w:sz w:val="24"/>
          <w:szCs w:val="24"/>
          <w:lang w:val="en-GB"/>
        </w:rPr>
      </w:pPr>
    </w:p>
    <w:p w:rsidR="00357BA6" w:rsidRDefault="00357BA6" w:rsidP="00085B56">
      <w:pPr>
        <w:pStyle w:val="Listenabsatz"/>
        <w:numPr>
          <w:ilvl w:val="0"/>
          <w:numId w:val="7"/>
        </w:numPr>
        <w:rPr>
          <w:sz w:val="24"/>
          <w:szCs w:val="24"/>
          <w:lang w:val="en-GB"/>
        </w:rPr>
      </w:pPr>
      <w:r>
        <w:rPr>
          <w:sz w:val="24"/>
          <w:szCs w:val="24"/>
          <w:lang w:val="en-GB"/>
        </w:rPr>
        <w:t>How can we deel with this?</w:t>
      </w:r>
    </w:p>
    <w:p w:rsidR="00357BA6" w:rsidRDefault="00357BA6" w:rsidP="00085B56">
      <w:pPr>
        <w:pStyle w:val="Listenabsatz"/>
        <w:numPr>
          <w:ilvl w:val="1"/>
          <w:numId w:val="7"/>
        </w:numPr>
        <w:rPr>
          <w:sz w:val="24"/>
          <w:szCs w:val="24"/>
          <w:lang w:val="en-GB"/>
        </w:rPr>
      </w:pPr>
      <w:r>
        <w:rPr>
          <w:sz w:val="24"/>
          <w:szCs w:val="24"/>
          <w:lang w:val="en-GB"/>
        </w:rPr>
        <w:t>There are body expressions, that we use – no matter where we come from – that express Power:</w:t>
      </w:r>
      <w:r w:rsidR="009E6A1D">
        <w:rPr>
          <w:sz w:val="24"/>
          <w:szCs w:val="24"/>
          <w:lang w:val="en-GB"/>
        </w:rPr>
        <w:t xml:space="preserve"> eg:</w:t>
      </w:r>
    </w:p>
    <w:p w:rsidR="00357BA6" w:rsidRDefault="00357BA6" w:rsidP="00085B56">
      <w:pPr>
        <w:pStyle w:val="Listenabsatz"/>
        <w:numPr>
          <w:ilvl w:val="2"/>
          <w:numId w:val="7"/>
        </w:numPr>
        <w:rPr>
          <w:sz w:val="24"/>
          <w:szCs w:val="24"/>
          <w:lang w:val="en-GB"/>
        </w:rPr>
      </w:pPr>
      <w:r>
        <w:rPr>
          <w:sz w:val="24"/>
          <w:szCs w:val="24"/>
          <w:lang w:val="en-GB"/>
        </w:rPr>
        <w:t>Marathon champion: Rising his hand!</w:t>
      </w:r>
      <w:r w:rsidR="009E6A1D">
        <w:rPr>
          <w:sz w:val="24"/>
          <w:szCs w:val="24"/>
          <w:lang w:val="en-GB"/>
        </w:rPr>
        <w:t xml:space="preserve"> …</w:t>
      </w:r>
    </w:p>
    <w:p w:rsidR="009E6A1D" w:rsidRDefault="009E6A1D" w:rsidP="009E6A1D">
      <w:pPr>
        <w:pStyle w:val="Listenabsatz"/>
        <w:ind w:left="1440"/>
        <w:rPr>
          <w:sz w:val="24"/>
          <w:szCs w:val="24"/>
          <w:lang w:val="en-GB"/>
        </w:rPr>
      </w:pPr>
    </w:p>
    <w:p w:rsidR="00090D89" w:rsidRPr="00A550D2" w:rsidRDefault="00090D89" w:rsidP="00085B56">
      <w:pPr>
        <w:pStyle w:val="Listenabsatz"/>
        <w:numPr>
          <w:ilvl w:val="0"/>
          <w:numId w:val="7"/>
        </w:numPr>
        <w:rPr>
          <w:sz w:val="24"/>
          <w:szCs w:val="24"/>
          <w:lang w:val="en-GB"/>
        </w:rPr>
      </w:pPr>
      <w:r w:rsidRPr="00A550D2">
        <w:rPr>
          <w:sz w:val="24"/>
          <w:szCs w:val="24"/>
          <w:lang w:val="en-GB"/>
        </w:rPr>
        <w:t xml:space="preserve">With this in mind I now want to give you some recommendation how you can give yourself a boost, to feel more powerful and confident in just two minutes with </w:t>
      </w:r>
      <w:r w:rsidRPr="00A550D2">
        <w:rPr>
          <w:b/>
          <w:sz w:val="24"/>
          <w:szCs w:val="24"/>
          <w:lang w:val="en-GB"/>
        </w:rPr>
        <w:t>power poses</w:t>
      </w:r>
      <w:r w:rsidRPr="00A550D2">
        <w:rPr>
          <w:sz w:val="24"/>
          <w:szCs w:val="24"/>
          <w:lang w:val="en-GB"/>
        </w:rPr>
        <w:t>.</w:t>
      </w:r>
    </w:p>
    <w:p w:rsidR="00090D89" w:rsidRPr="00A550D2" w:rsidRDefault="00090D89" w:rsidP="007D7073">
      <w:pPr>
        <w:pStyle w:val="Listenabsatz"/>
        <w:rPr>
          <w:sz w:val="24"/>
          <w:szCs w:val="24"/>
          <w:lang w:val="en-GB"/>
        </w:rPr>
      </w:pPr>
      <w:r w:rsidRPr="00A550D2">
        <w:rPr>
          <w:sz w:val="24"/>
          <w:szCs w:val="24"/>
          <w:lang w:val="en-GB"/>
        </w:rPr>
        <w:t>Amy Cuddy, a social psychologist and Professor at Harvard Business School found out, that with this poses:</w:t>
      </w:r>
    </w:p>
    <w:p w:rsidR="004812B2" w:rsidRPr="00A550D2" w:rsidRDefault="004812B2" w:rsidP="00085B56">
      <w:pPr>
        <w:pStyle w:val="Listenabsatz"/>
        <w:numPr>
          <w:ilvl w:val="1"/>
          <w:numId w:val="2"/>
        </w:numPr>
        <w:rPr>
          <w:sz w:val="24"/>
          <w:szCs w:val="24"/>
          <w:lang w:val="en-GB"/>
        </w:rPr>
      </w:pPr>
      <w:r w:rsidRPr="00A550D2">
        <w:rPr>
          <w:sz w:val="24"/>
          <w:szCs w:val="24"/>
          <w:lang w:val="en-GB"/>
        </w:rPr>
        <w:t>Our bodies increase the level of testosterone by 20%. Testosterone boosts confidence and motivation.</w:t>
      </w:r>
    </w:p>
    <w:p w:rsidR="004812B2" w:rsidRPr="00A550D2" w:rsidRDefault="004812B2" w:rsidP="00085B56">
      <w:pPr>
        <w:pStyle w:val="Listenabsatz"/>
        <w:numPr>
          <w:ilvl w:val="1"/>
          <w:numId w:val="2"/>
        </w:numPr>
        <w:rPr>
          <w:sz w:val="24"/>
          <w:szCs w:val="24"/>
          <w:lang w:val="en-GB"/>
        </w:rPr>
      </w:pPr>
      <w:r w:rsidRPr="00A550D2">
        <w:rPr>
          <w:sz w:val="24"/>
          <w:szCs w:val="24"/>
          <w:lang w:val="en-GB"/>
        </w:rPr>
        <w:t>Our bodies decrease the level of cortisol by 25%. Cortisol is a stress hormone.</w:t>
      </w:r>
    </w:p>
    <w:p w:rsidR="004812B2" w:rsidRPr="00A550D2" w:rsidRDefault="004812B2" w:rsidP="007D7073">
      <w:pPr>
        <w:pStyle w:val="Listenabsatz"/>
        <w:rPr>
          <w:sz w:val="24"/>
          <w:szCs w:val="24"/>
          <w:lang w:val="en-GB"/>
        </w:rPr>
      </w:pPr>
    </w:p>
    <w:p w:rsidR="00090D89" w:rsidRPr="00A550D2" w:rsidRDefault="00090D89" w:rsidP="007D7073">
      <w:pPr>
        <w:pStyle w:val="Listenabsatz"/>
        <w:rPr>
          <w:sz w:val="24"/>
          <w:szCs w:val="24"/>
          <w:lang w:val="en-GB"/>
        </w:rPr>
      </w:pPr>
      <w:r w:rsidRPr="00A550D2">
        <w:rPr>
          <w:sz w:val="24"/>
          <w:szCs w:val="24"/>
          <w:lang w:val="en-GB"/>
        </w:rPr>
        <w:t>All you need:</w:t>
      </w:r>
    </w:p>
    <w:p w:rsidR="004509AC" w:rsidRPr="00A550D2" w:rsidRDefault="004509AC" w:rsidP="00085B56">
      <w:pPr>
        <w:pStyle w:val="Listenabsatz"/>
        <w:numPr>
          <w:ilvl w:val="0"/>
          <w:numId w:val="8"/>
        </w:numPr>
        <w:rPr>
          <w:sz w:val="24"/>
          <w:szCs w:val="24"/>
          <w:lang w:val="en-GB"/>
        </w:rPr>
      </w:pPr>
      <w:r w:rsidRPr="00A550D2">
        <w:rPr>
          <w:sz w:val="24"/>
          <w:szCs w:val="24"/>
          <w:lang w:val="en-GB"/>
        </w:rPr>
        <w:t>2 minutes</w:t>
      </w:r>
    </w:p>
    <w:p w:rsidR="004509AC" w:rsidRPr="00A550D2" w:rsidRDefault="004509AC" w:rsidP="00085B56">
      <w:pPr>
        <w:pStyle w:val="Listenabsatz"/>
        <w:numPr>
          <w:ilvl w:val="0"/>
          <w:numId w:val="8"/>
        </w:numPr>
        <w:rPr>
          <w:sz w:val="24"/>
          <w:szCs w:val="24"/>
          <w:lang w:val="en-GB"/>
        </w:rPr>
      </w:pPr>
      <w:r w:rsidRPr="00A550D2">
        <w:rPr>
          <w:sz w:val="24"/>
          <w:szCs w:val="24"/>
          <w:lang w:val="en-GB"/>
        </w:rPr>
        <w:t>Privacy</w:t>
      </w:r>
    </w:p>
    <w:p w:rsidR="004509AC" w:rsidRPr="00A550D2" w:rsidRDefault="004509AC" w:rsidP="00085B56">
      <w:pPr>
        <w:pStyle w:val="Listenabsatz"/>
        <w:numPr>
          <w:ilvl w:val="0"/>
          <w:numId w:val="8"/>
        </w:numPr>
        <w:rPr>
          <w:sz w:val="24"/>
          <w:szCs w:val="24"/>
          <w:lang w:val="en-GB"/>
        </w:rPr>
      </w:pPr>
      <w:r w:rsidRPr="00A550D2">
        <w:rPr>
          <w:sz w:val="24"/>
          <w:szCs w:val="24"/>
          <w:lang w:val="en-GB"/>
        </w:rPr>
        <w:t>Just you</w:t>
      </w:r>
    </w:p>
    <w:p w:rsidR="00090D89" w:rsidRPr="00A550D2" w:rsidRDefault="00090D89" w:rsidP="007D7073">
      <w:pPr>
        <w:pStyle w:val="Listenabsatz"/>
        <w:rPr>
          <w:sz w:val="24"/>
          <w:szCs w:val="24"/>
          <w:lang w:val="en-GB"/>
        </w:rPr>
      </w:pPr>
    </w:p>
    <w:p w:rsidR="00090D89" w:rsidRPr="00A550D2" w:rsidRDefault="004509AC" w:rsidP="00085B56">
      <w:pPr>
        <w:pStyle w:val="Listenabsatz"/>
        <w:numPr>
          <w:ilvl w:val="0"/>
          <w:numId w:val="9"/>
        </w:numPr>
        <w:rPr>
          <w:sz w:val="24"/>
          <w:szCs w:val="24"/>
          <w:lang w:val="en-GB"/>
        </w:rPr>
      </w:pPr>
      <w:r w:rsidRPr="00A550D2">
        <w:rPr>
          <w:sz w:val="24"/>
          <w:szCs w:val="24"/>
          <w:lang w:val="en-GB"/>
        </w:rPr>
        <w:t>Than pick a pose and hold it for 2 minutes</w:t>
      </w:r>
    </w:p>
    <w:p w:rsidR="00090D89" w:rsidRPr="00A550D2" w:rsidRDefault="00090D89" w:rsidP="007D7073">
      <w:pPr>
        <w:pStyle w:val="Listenabsatz"/>
        <w:rPr>
          <w:sz w:val="24"/>
          <w:szCs w:val="24"/>
          <w:lang w:val="en-GB"/>
        </w:rPr>
      </w:pPr>
    </w:p>
    <w:p w:rsidR="00090D89" w:rsidRPr="00A550D2" w:rsidRDefault="004509AC" w:rsidP="007D7073">
      <w:pPr>
        <w:pStyle w:val="Listenabsatz"/>
        <w:rPr>
          <w:sz w:val="24"/>
          <w:szCs w:val="24"/>
          <w:lang w:val="en-GB"/>
        </w:rPr>
      </w:pPr>
      <w:r w:rsidRPr="00A550D2">
        <w:rPr>
          <w:sz w:val="24"/>
          <w:szCs w:val="24"/>
          <w:lang w:val="en-GB"/>
        </w:rPr>
        <w:t>Here are some examples:</w:t>
      </w:r>
      <w:r w:rsidR="00EA01C3" w:rsidRPr="00A550D2">
        <w:rPr>
          <w:sz w:val="24"/>
          <w:szCs w:val="24"/>
          <w:lang w:val="en-GB"/>
        </w:rPr>
        <w:t xml:space="preserve"> (</w:t>
      </w:r>
      <w:hyperlink r:id="rId11" w:history="1">
        <w:r w:rsidR="00EA01C3" w:rsidRPr="00A550D2">
          <w:rPr>
            <w:rStyle w:val="Hyperlink"/>
            <w:sz w:val="24"/>
            <w:szCs w:val="24"/>
            <w:lang w:val="en-GB"/>
          </w:rPr>
          <w:t>https://www.google.de/search?q=Power+poses&amp;tbm=isch&amp;tbo=u&amp;source=univ&amp;sa=X&amp;ved=0CCYQsARqFQoTCJGwha_Y38gCFWKecgod3vANSQ&amp;biw=2034&amp;bih=1088</w:t>
        </w:r>
      </w:hyperlink>
      <w:r w:rsidR="00EA01C3" w:rsidRPr="00A550D2">
        <w:rPr>
          <w:sz w:val="24"/>
          <w:szCs w:val="24"/>
          <w:lang w:val="en-GB"/>
        </w:rPr>
        <w:t>)</w:t>
      </w:r>
    </w:p>
    <w:p w:rsidR="004509AC" w:rsidRPr="00A550D2" w:rsidRDefault="004509AC" w:rsidP="007D7073">
      <w:pPr>
        <w:pStyle w:val="Listenabsatz"/>
        <w:rPr>
          <w:sz w:val="24"/>
          <w:szCs w:val="24"/>
          <w:lang w:val="en-GB"/>
        </w:rPr>
      </w:pPr>
    </w:p>
    <w:p w:rsidR="004509AC" w:rsidRPr="00A550D2" w:rsidRDefault="004509AC" w:rsidP="007D7073">
      <w:pPr>
        <w:pStyle w:val="Listenabsatz"/>
        <w:rPr>
          <w:sz w:val="24"/>
          <w:szCs w:val="24"/>
          <w:lang w:val="en-GB"/>
        </w:rPr>
      </w:pPr>
      <w:r w:rsidRPr="00A550D2">
        <w:rPr>
          <w:sz w:val="24"/>
          <w:szCs w:val="24"/>
          <w:lang w:val="en-GB"/>
        </w:rPr>
        <w:t>….</w:t>
      </w:r>
    </w:p>
    <w:p w:rsidR="004509AC" w:rsidRPr="00A550D2" w:rsidRDefault="004509AC" w:rsidP="007D7073">
      <w:pPr>
        <w:pStyle w:val="Listenabsatz"/>
        <w:rPr>
          <w:sz w:val="24"/>
          <w:szCs w:val="24"/>
          <w:lang w:val="en-GB"/>
        </w:rPr>
      </w:pPr>
    </w:p>
    <w:p w:rsidR="004509AC" w:rsidRPr="00A550D2" w:rsidRDefault="00EA01C3" w:rsidP="007D7073">
      <w:pPr>
        <w:pStyle w:val="Listenabsatz"/>
        <w:rPr>
          <w:sz w:val="24"/>
          <w:szCs w:val="24"/>
          <w:lang w:val="en-GB"/>
        </w:rPr>
      </w:pPr>
      <w:r w:rsidRPr="00A550D2">
        <w:rPr>
          <w:sz w:val="24"/>
          <w:szCs w:val="24"/>
          <w:lang w:val="en-GB"/>
        </w:rPr>
        <w:sym w:font="Wingdings" w:char="F0E0"/>
      </w:r>
      <w:r w:rsidRPr="00A550D2">
        <w:rPr>
          <w:sz w:val="24"/>
          <w:szCs w:val="24"/>
          <w:lang w:val="en-GB"/>
        </w:rPr>
        <w:t xml:space="preserve"> </w:t>
      </w:r>
      <w:r w:rsidR="004509AC" w:rsidRPr="00A550D2">
        <w:rPr>
          <w:sz w:val="24"/>
          <w:szCs w:val="24"/>
          <w:lang w:val="en-GB"/>
        </w:rPr>
        <w:t>Low power poses</w:t>
      </w:r>
    </w:p>
    <w:p w:rsidR="004509AC" w:rsidRPr="00A550D2" w:rsidRDefault="004509AC" w:rsidP="007D7073">
      <w:pPr>
        <w:pStyle w:val="Listenabsatz"/>
        <w:rPr>
          <w:sz w:val="24"/>
          <w:szCs w:val="24"/>
          <w:lang w:val="en-GB"/>
        </w:rPr>
      </w:pPr>
    </w:p>
    <w:p w:rsidR="004509AC" w:rsidRPr="00A550D2" w:rsidRDefault="004509AC" w:rsidP="007D7073">
      <w:pPr>
        <w:pStyle w:val="Listenabsatz"/>
        <w:rPr>
          <w:sz w:val="24"/>
          <w:szCs w:val="24"/>
          <w:lang w:val="en-GB"/>
        </w:rPr>
      </w:pPr>
    </w:p>
    <w:p w:rsidR="00090D89" w:rsidRPr="00A550D2" w:rsidRDefault="00090D89" w:rsidP="007D7073">
      <w:pPr>
        <w:pStyle w:val="Listenabsatz"/>
        <w:rPr>
          <w:sz w:val="24"/>
          <w:szCs w:val="24"/>
          <w:lang w:val="en-GB"/>
        </w:rPr>
      </w:pPr>
    </w:p>
    <w:p w:rsidR="00090D89" w:rsidRPr="00A550D2" w:rsidRDefault="00EA01C3" w:rsidP="007D7073">
      <w:pPr>
        <w:pStyle w:val="Listenabsatz"/>
        <w:rPr>
          <w:sz w:val="24"/>
          <w:szCs w:val="24"/>
          <w:lang w:val="en-GB"/>
        </w:rPr>
      </w:pPr>
      <w:r w:rsidRPr="00A550D2">
        <w:rPr>
          <w:sz w:val="24"/>
          <w:szCs w:val="24"/>
          <w:lang w:val="en-GB"/>
        </w:rPr>
        <w:t xml:space="preserve">Amy Cuddy recommends us: </w:t>
      </w:r>
      <w:r w:rsidRPr="00A550D2">
        <w:rPr>
          <w:b/>
          <w:sz w:val="24"/>
          <w:szCs w:val="24"/>
          <w:lang w:val="en-GB"/>
        </w:rPr>
        <w:t xml:space="preserve">“Fake it until you become it!!” </w:t>
      </w:r>
      <w:r w:rsidRPr="00A550D2">
        <w:rPr>
          <w:sz w:val="24"/>
          <w:szCs w:val="24"/>
          <w:lang w:val="en-GB"/>
        </w:rPr>
        <w:t>If you feel unconfident before a job interview, make the power poses and you’ll feel much more self-confident. According to her, our bodies will change our minds and than minds will change our b</w:t>
      </w:r>
      <w:r w:rsidR="007B2477" w:rsidRPr="00A550D2">
        <w:rPr>
          <w:sz w:val="24"/>
          <w:szCs w:val="24"/>
          <w:lang w:val="en-GB"/>
        </w:rPr>
        <w:t>ehaviour</w:t>
      </w:r>
      <w:r w:rsidRPr="00A550D2">
        <w:rPr>
          <w:sz w:val="24"/>
          <w:szCs w:val="24"/>
          <w:lang w:val="en-GB"/>
        </w:rPr>
        <w:t>! Thant can lead to big changes in your personal life as well as in Business.</w:t>
      </w:r>
    </w:p>
    <w:p w:rsidR="00EA01C3" w:rsidRPr="00A550D2" w:rsidRDefault="00EA01C3" w:rsidP="007D7073">
      <w:pPr>
        <w:pStyle w:val="Listenabsatz"/>
        <w:rPr>
          <w:sz w:val="24"/>
          <w:szCs w:val="24"/>
          <w:lang w:val="en-GB"/>
        </w:rPr>
      </w:pPr>
    </w:p>
    <w:p w:rsidR="00090D89" w:rsidRPr="00A550D2" w:rsidRDefault="00090D89" w:rsidP="007D7073">
      <w:pPr>
        <w:pStyle w:val="Listenabsatz"/>
        <w:rPr>
          <w:sz w:val="24"/>
          <w:szCs w:val="24"/>
          <w:lang w:val="en-GB"/>
        </w:rPr>
      </w:pPr>
    </w:p>
    <w:p w:rsidR="0008531E" w:rsidRPr="00A550D2" w:rsidRDefault="0008531E" w:rsidP="0008531E">
      <w:pPr>
        <w:pStyle w:val="Listenabsatz"/>
        <w:ind w:left="0"/>
        <w:rPr>
          <w:b/>
          <w:sz w:val="24"/>
          <w:szCs w:val="24"/>
          <w:lang w:val="en-GB"/>
        </w:rPr>
      </w:pPr>
      <w:r w:rsidRPr="00A550D2">
        <w:rPr>
          <w:b/>
          <w:sz w:val="24"/>
          <w:szCs w:val="24"/>
          <w:lang w:val="en-GB"/>
        </w:rPr>
        <w:t>Taking-home message:</w:t>
      </w:r>
    </w:p>
    <w:p w:rsidR="0008531E" w:rsidRPr="00A550D2" w:rsidRDefault="0008531E" w:rsidP="007D7073">
      <w:pPr>
        <w:pStyle w:val="Listenabsatz"/>
        <w:rPr>
          <w:sz w:val="24"/>
          <w:szCs w:val="24"/>
          <w:lang w:val="en-GB"/>
        </w:rPr>
      </w:pPr>
    </w:p>
    <w:p w:rsidR="0008531E" w:rsidRPr="00A550D2" w:rsidRDefault="00327948" w:rsidP="004812B2">
      <w:pPr>
        <w:rPr>
          <w:sz w:val="24"/>
          <w:szCs w:val="24"/>
          <w:lang w:val="en-GB"/>
        </w:rPr>
      </w:pPr>
      <w:r w:rsidRPr="00A550D2">
        <w:rPr>
          <w:sz w:val="24"/>
          <w:szCs w:val="24"/>
          <w:lang w:val="en-GB"/>
        </w:rPr>
        <w:t>To sum the matter up</w:t>
      </w:r>
      <w:r w:rsidR="0008531E" w:rsidRPr="00A550D2">
        <w:rPr>
          <w:sz w:val="24"/>
          <w:szCs w:val="24"/>
          <w:lang w:val="en-GB"/>
        </w:rPr>
        <w:t xml:space="preserve"> we have 3 facts to remember:</w:t>
      </w:r>
    </w:p>
    <w:p w:rsidR="004812B2" w:rsidRPr="00A550D2" w:rsidRDefault="00327948" w:rsidP="00085B56">
      <w:pPr>
        <w:pStyle w:val="Listenabsatz"/>
        <w:numPr>
          <w:ilvl w:val="0"/>
          <w:numId w:val="10"/>
        </w:numPr>
        <w:rPr>
          <w:sz w:val="24"/>
          <w:szCs w:val="24"/>
          <w:lang w:val="en-GB"/>
        </w:rPr>
      </w:pPr>
      <w:r w:rsidRPr="00A550D2">
        <w:rPr>
          <w:sz w:val="24"/>
          <w:szCs w:val="24"/>
          <w:lang w:val="en-GB"/>
        </w:rPr>
        <w:t>Be aware</w:t>
      </w:r>
      <w:r w:rsidR="0008531E" w:rsidRPr="00A550D2">
        <w:rPr>
          <w:sz w:val="24"/>
          <w:szCs w:val="24"/>
          <w:lang w:val="en-GB"/>
        </w:rPr>
        <w:t xml:space="preserve"> of non-verbal communication, which influences 85% of our communication</w:t>
      </w:r>
    </w:p>
    <w:p w:rsidR="0008531E" w:rsidRPr="00A550D2" w:rsidRDefault="0008531E" w:rsidP="00085B56">
      <w:pPr>
        <w:pStyle w:val="Listenabsatz"/>
        <w:numPr>
          <w:ilvl w:val="0"/>
          <w:numId w:val="10"/>
        </w:numPr>
        <w:rPr>
          <w:sz w:val="24"/>
          <w:szCs w:val="24"/>
          <w:lang w:val="en-GB"/>
        </w:rPr>
      </w:pPr>
      <w:r w:rsidRPr="00A550D2">
        <w:rPr>
          <w:sz w:val="24"/>
          <w:szCs w:val="24"/>
          <w:lang w:val="en-GB"/>
        </w:rPr>
        <w:t>Be self-confident but yourself, meeting new people, they will judge you within the first 7 seconds</w:t>
      </w:r>
    </w:p>
    <w:p w:rsidR="0008531E" w:rsidRPr="00A550D2" w:rsidRDefault="0008531E" w:rsidP="00085B56">
      <w:pPr>
        <w:pStyle w:val="Listenabsatz"/>
        <w:numPr>
          <w:ilvl w:val="0"/>
          <w:numId w:val="10"/>
        </w:numPr>
        <w:rPr>
          <w:sz w:val="24"/>
          <w:szCs w:val="24"/>
          <w:lang w:val="en-GB"/>
        </w:rPr>
      </w:pPr>
      <w:r w:rsidRPr="00A550D2">
        <w:rPr>
          <w:sz w:val="24"/>
          <w:szCs w:val="24"/>
          <w:lang w:val="en-GB"/>
        </w:rPr>
        <w:t>Make power poses before important situations and take it until you become it</w:t>
      </w:r>
    </w:p>
    <w:p w:rsidR="0008531E" w:rsidRPr="00A550D2" w:rsidRDefault="0008531E" w:rsidP="004812B2">
      <w:pPr>
        <w:rPr>
          <w:sz w:val="24"/>
          <w:szCs w:val="24"/>
          <w:lang w:val="en-GB"/>
        </w:rPr>
      </w:pPr>
    </w:p>
    <w:p w:rsidR="007D7073" w:rsidRPr="00A550D2" w:rsidRDefault="0008531E" w:rsidP="006D25E1">
      <w:pPr>
        <w:rPr>
          <w:sz w:val="24"/>
          <w:szCs w:val="24"/>
          <w:lang w:val="en-GB"/>
        </w:rPr>
      </w:pPr>
      <w:r w:rsidRPr="00A550D2">
        <w:rPr>
          <w:sz w:val="24"/>
          <w:szCs w:val="24"/>
          <w:lang w:val="en-GB"/>
        </w:rPr>
        <w:t>That has been our taking home message!</w:t>
      </w:r>
    </w:p>
    <w:p w:rsidR="0008531E" w:rsidRPr="00A550D2" w:rsidRDefault="0008531E" w:rsidP="006D25E1">
      <w:pPr>
        <w:rPr>
          <w:sz w:val="24"/>
          <w:szCs w:val="24"/>
          <w:lang w:val="en-GB"/>
        </w:rPr>
      </w:pPr>
    </w:p>
    <w:p w:rsidR="0008531E" w:rsidRPr="00A550D2" w:rsidRDefault="0008531E" w:rsidP="006D25E1">
      <w:pPr>
        <w:rPr>
          <w:sz w:val="24"/>
          <w:szCs w:val="24"/>
          <w:lang w:val="en-GB"/>
        </w:rPr>
      </w:pPr>
      <w:r w:rsidRPr="00A550D2">
        <w:rPr>
          <w:sz w:val="24"/>
          <w:szCs w:val="24"/>
          <w:lang w:val="en-GB"/>
        </w:rPr>
        <w:t>We hope, you enjoyed our speech</w:t>
      </w:r>
    </w:p>
    <w:p w:rsidR="0008531E" w:rsidRPr="00A550D2" w:rsidRDefault="0008531E" w:rsidP="006D25E1">
      <w:pPr>
        <w:rPr>
          <w:sz w:val="24"/>
          <w:szCs w:val="24"/>
          <w:lang w:val="en-GB"/>
        </w:rPr>
      </w:pPr>
      <w:r w:rsidRPr="00A550D2">
        <w:rPr>
          <w:sz w:val="24"/>
          <w:szCs w:val="24"/>
          <w:lang w:val="en-GB"/>
        </w:rPr>
        <w:t>Thank you for listening and if you have any questions feel free.</w:t>
      </w:r>
    </w:p>
    <w:p w:rsidR="00A117D6" w:rsidRPr="00A550D2" w:rsidRDefault="00A117D6" w:rsidP="006D25E1">
      <w:pPr>
        <w:rPr>
          <w:sz w:val="24"/>
          <w:szCs w:val="24"/>
          <w:lang w:val="en-GB"/>
        </w:rPr>
      </w:pPr>
    </w:p>
    <w:p w:rsidR="00A117D6" w:rsidRPr="00A550D2" w:rsidRDefault="00A117D6" w:rsidP="006D25E1">
      <w:pPr>
        <w:rPr>
          <w:sz w:val="24"/>
          <w:szCs w:val="24"/>
          <w:lang w:val="en-GB"/>
        </w:rPr>
      </w:pPr>
    </w:p>
    <w:p w:rsidR="00A117D6" w:rsidRPr="00A550D2" w:rsidRDefault="00A117D6" w:rsidP="006D25E1">
      <w:pPr>
        <w:rPr>
          <w:sz w:val="24"/>
          <w:szCs w:val="24"/>
          <w:lang w:val="en-GB"/>
        </w:rPr>
      </w:pPr>
    </w:p>
    <w:p w:rsidR="00A117D6" w:rsidRPr="00A550D2" w:rsidRDefault="00A117D6" w:rsidP="006D25E1">
      <w:pPr>
        <w:rPr>
          <w:sz w:val="24"/>
          <w:szCs w:val="24"/>
          <w:lang w:val="en-GB"/>
        </w:rPr>
      </w:pPr>
    </w:p>
    <w:p w:rsidR="00A117D6" w:rsidRPr="00A550D2" w:rsidRDefault="00A117D6" w:rsidP="006D25E1">
      <w:pPr>
        <w:rPr>
          <w:sz w:val="24"/>
          <w:szCs w:val="24"/>
          <w:lang w:val="en-GB"/>
        </w:rPr>
      </w:pPr>
    </w:p>
    <w:p w:rsidR="00A117D6" w:rsidRPr="00A550D2" w:rsidRDefault="00A117D6" w:rsidP="006D25E1">
      <w:pPr>
        <w:rPr>
          <w:sz w:val="24"/>
          <w:szCs w:val="24"/>
          <w:lang w:val="en-GB"/>
        </w:rPr>
      </w:pPr>
    </w:p>
    <w:p w:rsidR="00A117D6" w:rsidRPr="00A550D2" w:rsidRDefault="00A117D6" w:rsidP="006D25E1">
      <w:pPr>
        <w:rPr>
          <w:sz w:val="24"/>
          <w:szCs w:val="24"/>
          <w:lang w:val="en-GB"/>
        </w:rPr>
      </w:pPr>
    </w:p>
    <w:p w:rsidR="00A117D6" w:rsidRPr="00A550D2" w:rsidRDefault="00A117D6" w:rsidP="006D25E1">
      <w:pPr>
        <w:rPr>
          <w:sz w:val="24"/>
          <w:szCs w:val="24"/>
          <w:lang w:val="en-GB"/>
        </w:rPr>
      </w:pPr>
    </w:p>
    <w:p w:rsidR="00B473FF" w:rsidRPr="00A550D2" w:rsidRDefault="000852B6" w:rsidP="00085B56">
      <w:pPr>
        <w:pStyle w:val="Listenabsatz"/>
        <w:numPr>
          <w:ilvl w:val="0"/>
          <w:numId w:val="5"/>
        </w:numPr>
        <w:rPr>
          <w:b/>
          <w:sz w:val="24"/>
          <w:szCs w:val="24"/>
          <w:lang w:val="en-GB"/>
        </w:rPr>
      </w:pPr>
      <w:r w:rsidRPr="00A550D2">
        <w:rPr>
          <w:sz w:val="24"/>
          <w:szCs w:val="24"/>
          <w:lang w:val="en-GB"/>
        </w:rPr>
        <w:t>The</w:t>
      </w:r>
      <w:r w:rsidR="00D4039B" w:rsidRPr="00A550D2">
        <w:rPr>
          <w:sz w:val="24"/>
          <w:szCs w:val="24"/>
          <w:lang w:val="en-GB"/>
        </w:rPr>
        <w:t xml:space="preserve"> desire of any communication is</w:t>
      </w:r>
      <w:r w:rsidRPr="00A550D2">
        <w:rPr>
          <w:sz w:val="24"/>
          <w:szCs w:val="24"/>
          <w:lang w:val="en-GB"/>
        </w:rPr>
        <w:t xml:space="preserve"> </w:t>
      </w:r>
      <w:r w:rsidRPr="00A550D2">
        <w:rPr>
          <w:b/>
          <w:sz w:val="24"/>
          <w:szCs w:val="24"/>
          <w:lang w:val="en-GB"/>
        </w:rPr>
        <w:t>understanding!</w:t>
      </w:r>
      <w:r w:rsidR="00AB770C" w:rsidRPr="00A550D2">
        <w:rPr>
          <w:b/>
          <w:sz w:val="24"/>
          <w:szCs w:val="24"/>
          <w:lang w:val="en-GB"/>
        </w:rPr>
        <w:br/>
      </w:r>
      <w:r w:rsidR="00D4039B" w:rsidRPr="00A550D2">
        <w:rPr>
          <w:sz w:val="24"/>
          <w:szCs w:val="24"/>
          <w:lang w:val="en-GB"/>
        </w:rPr>
        <w:t>That means, that the sender has to choose the right language,</w:t>
      </w:r>
      <w:r w:rsidR="00AB770C" w:rsidRPr="00A550D2">
        <w:rPr>
          <w:sz w:val="24"/>
          <w:szCs w:val="24"/>
          <w:lang w:val="en-GB"/>
        </w:rPr>
        <w:t xml:space="preserve"> he has to be sensitive, what impact his behaviour has -</w:t>
      </w:r>
      <w:r w:rsidR="00D4039B" w:rsidRPr="00A550D2">
        <w:rPr>
          <w:sz w:val="24"/>
          <w:szCs w:val="24"/>
          <w:lang w:val="en-GB"/>
        </w:rPr>
        <w:t xml:space="preserve"> that the receiver understands</w:t>
      </w:r>
      <w:r w:rsidR="00AB770C" w:rsidRPr="00A550D2">
        <w:rPr>
          <w:sz w:val="24"/>
          <w:szCs w:val="24"/>
          <w:lang w:val="en-GB"/>
        </w:rPr>
        <w:t xml:space="preserve"> the message correctly.</w:t>
      </w:r>
    </w:p>
    <w:p w:rsidR="00AB770C" w:rsidRPr="00A550D2" w:rsidRDefault="00AB770C" w:rsidP="00085B56">
      <w:pPr>
        <w:pStyle w:val="Listenabsatz"/>
        <w:numPr>
          <w:ilvl w:val="0"/>
          <w:numId w:val="5"/>
        </w:numPr>
        <w:rPr>
          <w:b/>
          <w:sz w:val="24"/>
          <w:szCs w:val="24"/>
          <w:lang w:val="en-GB"/>
        </w:rPr>
      </w:pPr>
      <w:r w:rsidRPr="00A550D2">
        <w:rPr>
          <w:sz w:val="24"/>
          <w:szCs w:val="24"/>
          <w:lang w:val="en-GB"/>
        </w:rPr>
        <w:t>Looking at this different categories of communication, Sergiu will now focus on the most important one.</w:t>
      </w:r>
    </w:p>
    <w:p w:rsidR="00E36136" w:rsidRPr="00A550D2" w:rsidRDefault="00E36136" w:rsidP="006D25E1">
      <w:pPr>
        <w:rPr>
          <w:sz w:val="24"/>
          <w:szCs w:val="24"/>
          <w:lang w:val="en-GB"/>
        </w:rPr>
      </w:pPr>
    </w:p>
    <w:p w:rsidR="00E36136" w:rsidRPr="00A550D2" w:rsidRDefault="00E36136" w:rsidP="006D25E1">
      <w:pPr>
        <w:rPr>
          <w:sz w:val="24"/>
          <w:szCs w:val="24"/>
          <w:lang w:val="en-GB"/>
        </w:rPr>
      </w:pPr>
    </w:p>
    <w:p w:rsidR="00327948" w:rsidRPr="00A550D2" w:rsidRDefault="00327948" w:rsidP="006D25E1">
      <w:pPr>
        <w:rPr>
          <w:sz w:val="24"/>
          <w:szCs w:val="24"/>
          <w:lang w:val="en-GB"/>
        </w:rPr>
      </w:pPr>
    </w:p>
    <w:p w:rsidR="00327948" w:rsidRPr="00A550D2" w:rsidRDefault="00327948" w:rsidP="006D25E1">
      <w:pPr>
        <w:rPr>
          <w:sz w:val="24"/>
          <w:szCs w:val="24"/>
          <w:lang w:val="en-GB"/>
        </w:rPr>
      </w:pPr>
    </w:p>
    <w:p w:rsidR="00327948" w:rsidRPr="00A550D2" w:rsidRDefault="00327948" w:rsidP="006D25E1">
      <w:pPr>
        <w:rPr>
          <w:sz w:val="24"/>
          <w:szCs w:val="24"/>
          <w:lang w:val="en-GB"/>
        </w:rPr>
      </w:pPr>
    </w:p>
    <w:p w:rsidR="00327948" w:rsidRPr="00A550D2" w:rsidRDefault="00327948" w:rsidP="006D25E1">
      <w:pPr>
        <w:rPr>
          <w:sz w:val="24"/>
          <w:szCs w:val="24"/>
          <w:lang w:val="en-GB"/>
        </w:rPr>
      </w:pPr>
    </w:p>
    <w:p w:rsidR="00327948" w:rsidRPr="00A550D2" w:rsidRDefault="00327948" w:rsidP="006D25E1">
      <w:pPr>
        <w:rPr>
          <w:sz w:val="24"/>
          <w:szCs w:val="24"/>
          <w:lang w:val="en-GB"/>
        </w:rPr>
      </w:pPr>
    </w:p>
    <w:p w:rsidR="00327948" w:rsidRPr="00A550D2" w:rsidRDefault="00327948" w:rsidP="006D25E1">
      <w:pPr>
        <w:rPr>
          <w:sz w:val="24"/>
          <w:szCs w:val="24"/>
          <w:lang w:val="en-GB"/>
        </w:rPr>
      </w:pPr>
    </w:p>
    <w:p w:rsidR="00327948" w:rsidRPr="00A550D2" w:rsidRDefault="00327948" w:rsidP="006D25E1">
      <w:pPr>
        <w:rPr>
          <w:sz w:val="24"/>
          <w:szCs w:val="24"/>
          <w:lang w:val="en-GB"/>
        </w:rPr>
      </w:pPr>
    </w:p>
    <w:p w:rsidR="00E36136" w:rsidRPr="00A550D2" w:rsidRDefault="00046732" w:rsidP="00A36DA4">
      <w:pPr>
        <w:rPr>
          <w:b/>
          <w:sz w:val="24"/>
          <w:szCs w:val="24"/>
          <w:u w:val="single"/>
          <w:lang w:val="en-GB"/>
        </w:rPr>
      </w:pPr>
      <w:r w:rsidRPr="00A550D2">
        <w:rPr>
          <w:b/>
          <w:sz w:val="24"/>
          <w:szCs w:val="24"/>
          <w:u w:val="single"/>
          <w:lang w:val="en-GB"/>
        </w:rPr>
        <w:t>Vocab:</w:t>
      </w:r>
    </w:p>
    <w:p w:rsidR="00046732" w:rsidRPr="00A550D2" w:rsidRDefault="00046732" w:rsidP="006D25E1">
      <w:pPr>
        <w:rPr>
          <w:sz w:val="24"/>
          <w:szCs w:val="24"/>
          <w:lang w:val="en-GB"/>
        </w:rPr>
      </w:pPr>
    </w:p>
    <w:p w:rsidR="00046732" w:rsidRPr="00A550D2" w:rsidRDefault="00046732" w:rsidP="006D25E1">
      <w:pPr>
        <w:rPr>
          <w:sz w:val="24"/>
          <w:szCs w:val="24"/>
          <w:lang w:val="en-GB"/>
        </w:rPr>
      </w:pPr>
      <w:r w:rsidRPr="00A550D2">
        <w:rPr>
          <w:sz w:val="24"/>
          <w:szCs w:val="24"/>
          <w:lang w:val="en-GB"/>
        </w:rPr>
        <w:t>To reinforce</w:t>
      </w:r>
      <w:r w:rsidRPr="00A550D2">
        <w:rPr>
          <w:sz w:val="24"/>
          <w:szCs w:val="24"/>
          <w:lang w:val="en-GB"/>
        </w:rPr>
        <w:tab/>
        <w:t>to make something stronger</w:t>
      </w:r>
      <w:r w:rsidRPr="00A550D2">
        <w:rPr>
          <w:sz w:val="24"/>
          <w:szCs w:val="24"/>
          <w:lang w:val="en-GB"/>
        </w:rPr>
        <w:tab/>
      </w:r>
      <w:r w:rsidR="00A36DA4" w:rsidRPr="00A550D2">
        <w:rPr>
          <w:sz w:val="24"/>
          <w:szCs w:val="24"/>
          <w:lang w:val="en-GB"/>
        </w:rPr>
        <w:t>extra troops will be sent to reinforce the army</w:t>
      </w:r>
    </w:p>
    <w:p w:rsidR="00E36136" w:rsidRPr="00A550D2" w:rsidRDefault="00A36DA4" w:rsidP="006D25E1">
      <w:pPr>
        <w:rPr>
          <w:sz w:val="24"/>
          <w:szCs w:val="24"/>
          <w:lang w:val="en-GB"/>
        </w:rPr>
      </w:pPr>
      <w:r w:rsidRPr="00A550D2">
        <w:rPr>
          <w:sz w:val="24"/>
          <w:szCs w:val="24"/>
          <w:lang w:val="en-GB"/>
        </w:rPr>
        <w:t>To convey</w:t>
      </w:r>
      <w:r w:rsidRPr="00A550D2">
        <w:rPr>
          <w:sz w:val="24"/>
          <w:szCs w:val="24"/>
          <w:lang w:val="en-GB"/>
        </w:rPr>
        <w:tab/>
        <w:t>to carry</w:t>
      </w:r>
      <w:r w:rsidRPr="00A550D2">
        <w:rPr>
          <w:sz w:val="24"/>
          <w:szCs w:val="24"/>
          <w:lang w:val="en-GB"/>
        </w:rPr>
        <w:tab/>
      </w:r>
      <w:r w:rsidRPr="00A550D2">
        <w:rPr>
          <w:sz w:val="24"/>
          <w:szCs w:val="24"/>
          <w:lang w:val="en-GB"/>
        </w:rPr>
        <w:tab/>
      </w:r>
      <w:r w:rsidRPr="00A550D2">
        <w:rPr>
          <w:sz w:val="24"/>
          <w:szCs w:val="24"/>
          <w:lang w:val="en-GB"/>
        </w:rPr>
        <w:tab/>
      </w:r>
      <w:r w:rsidRPr="00A550D2">
        <w:rPr>
          <w:sz w:val="24"/>
          <w:szCs w:val="24"/>
          <w:lang w:val="en-GB"/>
        </w:rPr>
        <w:tab/>
        <w:t>to convey a message</w:t>
      </w:r>
    </w:p>
    <w:p w:rsidR="004C4652" w:rsidRPr="00A550D2" w:rsidRDefault="00327948" w:rsidP="006D25E1">
      <w:pPr>
        <w:rPr>
          <w:sz w:val="24"/>
          <w:szCs w:val="24"/>
          <w:lang w:val="en-GB"/>
        </w:rPr>
      </w:pPr>
      <w:r w:rsidRPr="00A550D2">
        <w:rPr>
          <w:sz w:val="24"/>
          <w:szCs w:val="24"/>
          <w:lang w:val="en-GB"/>
        </w:rPr>
        <w:t>Negotiation</w:t>
      </w:r>
      <w:r w:rsidRPr="00A550D2">
        <w:rPr>
          <w:sz w:val="24"/>
          <w:szCs w:val="24"/>
          <w:lang w:val="en-GB"/>
        </w:rPr>
        <w:tab/>
        <w:t>the process of discussing something with someone in order to reach an agreement</w:t>
      </w:r>
      <w:r w:rsidRPr="00A550D2">
        <w:rPr>
          <w:sz w:val="24"/>
          <w:szCs w:val="24"/>
          <w:lang w:val="en-GB"/>
        </w:rPr>
        <w:tab/>
      </w:r>
    </w:p>
    <w:p w:rsidR="004C4652" w:rsidRPr="00A550D2" w:rsidRDefault="004C4652" w:rsidP="006D25E1">
      <w:pPr>
        <w:rPr>
          <w:sz w:val="24"/>
          <w:szCs w:val="24"/>
          <w:lang w:val="en-GB"/>
        </w:rPr>
      </w:pPr>
    </w:p>
    <w:p w:rsidR="00E36136" w:rsidRPr="00A550D2" w:rsidRDefault="004C4652" w:rsidP="006D25E1">
      <w:pPr>
        <w:rPr>
          <w:b/>
          <w:sz w:val="24"/>
          <w:szCs w:val="24"/>
          <w:u w:val="single"/>
        </w:rPr>
      </w:pPr>
      <w:r w:rsidRPr="00A550D2">
        <w:rPr>
          <w:b/>
          <w:sz w:val="24"/>
          <w:szCs w:val="24"/>
          <w:u w:val="single"/>
        </w:rPr>
        <w:t>Source:</w:t>
      </w:r>
    </w:p>
    <w:p w:rsidR="004C4652" w:rsidRPr="00A550D2" w:rsidRDefault="004C4652" w:rsidP="006D25E1">
      <w:pPr>
        <w:rPr>
          <w:sz w:val="24"/>
          <w:szCs w:val="24"/>
          <w:lang w:val="en-GB"/>
        </w:rPr>
      </w:pPr>
      <w:hyperlink r:id="rId12" w:history="1">
        <w:r w:rsidRPr="00A550D2">
          <w:rPr>
            <w:rStyle w:val="Hyperlink"/>
            <w:sz w:val="24"/>
            <w:szCs w:val="24"/>
          </w:rPr>
          <w:t>http://www.skillsyouneed.com/general/what</w:t>
        </w:r>
        <w:r w:rsidRPr="00A550D2">
          <w:rPr>
            <w:rStyle w:val="Hyperlink"/>
            <w:sz w:val="24"/>
            <w:szCs w:val="24"/>
            <w:lang w:val="en-GB"/>
          </w:rPr>
          <w:t>-is-communication.html</w:t>
        </w:r>
      </w:hyperlink>
    </w:p>
    <w:p w:rsidR="004C4652" w:rsidRPr="00A550D2" w:rsidRDefault="00426736" w:rsidP="006D25E1">
      <w:pPr>
        <w:rPr>
          <w:sz w:val="24"/>
          <w:szCs w:val="24"/>
          <w:lang w:val="en-GB"/>
        </w:rPr>
      </w:pPr>
      <w:hyperlink r:id="rId13" w:history="1">
        <w:r w:rsidRPr="00A550D2">
          <w:rPr>
            <w:rStyle w:val="Hyperlink"/>
            <w:sz w:val="24"/>
            <w:szCs w:val="24"/>
            <w:lang w:val="en-GB"/>
          </w:rPr>
          <w:t>https://tylerbeardshow.wordpress.com/2015/09/01/verbal-and-non-verbal-communication/</w:t>
        </w:r>
      </w:hyperlink>
    </w:p>
    <w:p w:rsidR="00426736" w:rsidRPr="00A550D2" w:rsidRDefault="00426736" w:rsidP="006D25E1">
      <w:pPr>
        <w:rPr>
          <w:sz w:val="24"/>
          <w:szCs w:val="24"/>
          <w:lang w:val="en-GB"/>
        </w:rPr>
      </w:pPr>
      <w:hyperlink r:id="rId14" w:history="1">
        <w:r w:rsidRPr="00A550D2">
          <w:rPr>
            <w:rStyle w:val="Hyperlink"/>
            <w:sz w:val="24"/>
            <w:szCs w:val="24"/>
            <w:lang w:val="en-GB"/>
          </w:rPr>
          <w:t>http://www.livestrong.com/article/128321-nonverbal-communication/</w:t>
        </w:r>
      </w:hyperlink>
    </w:p>
    <w:p w:rsidR="00426736" w:rsidRPr="00A550D2" w:rsidRDefault="00A117D6" w:rsidP="006D25E1">
      <w:pPr>
        <w:rPr>
          <w:sz w:val="24"/>
          <w:szCs w:val="24"/>
          <w:lang w:val="en-GB"/>
        </w:rPr>
      </w:pPr>
      <w:hyperlink r:id="rId15" w:history="1">
        <w:r w:rsidRPr="00A550D2">
          <w:rPr>
            <w:rStyle w:val="Hyperlink"/>
            <w:sz w:val="24"/>
            <w:szCs w:val="24"/>
            <w:lang w:val="en-GB"/>
          </w:rPr>
          <w:t>https://alexrister1.files.wordpress.com/2013/12/getting-ahead-in-business-with-body-language_529e3d21757401.jpg</w:t>
        </w:r>
      </w:hyperlink>
    </w:p>
    <w:p w:rsidR="00A117D6" w:rsidRPr="00A550D2" w:rsidRDefault="00A117D6" w:rsidP="006D25E1">
      <w:pPr>
        <w:rPr>
          <w:sz w:val="24"/>
          <w:szCs w:val="24"/>
          <w:lang w:val="en-GB"/>
        </w:rPr>
      </w:pPr>
    </w:p>
    <w:p w:rsidR="00E36136" w:rsidRPr="00A550D2" w:rsidRDefault="00E36136" w:rsidP="006D25E1">
      <w:pPr>
        <w:rPr>
          <w:sz w:val="24"/>
          <w:szCs w:val="24"/>
          <w:lang w:val="en-GB"/>
        </w:rPr>
      </w:pPr>
    </w:p>
    <w:p w:rsidR="00E36136" w:rsidRPr="00A550D2" w:rsidRDefault="00E36136" w:rsidP="006D25E1">
      <w:pPr>
        <w:rPr>
          <w:sz w:val="24"/>
          <w:szCs w:val="24"/>
          <w:lang w:val="en-GB"/>
        </w:rPr>
      </w:pPr>
    </w:p>
    <w:p w:rsidR="00974830" w:rsidRPr="00A550D2" w:rsidRDefault="007D7073" w:rsidP="006D25E1">
      <w:pPr>
        <w:rPr>
          <w:color w:val="9BBB59" w:themeColor="accent3"/>
          <w:sz w:val="24"/>
          <w:szCs w:val="24"/>
          <w:lang w:val="en-GB"/>
        </w:rPr>
      </w:pPr>
      <w:hyperlink r:id="rId16" w:history="1">
        <w:r w:rsidRPr="00A550D2">
          <w:rPr>
            <w:rStyle w:val="Hyperlink"/>
            <w:color w:val="9BBB59" w:themeColor="accent3"/>
            <w:sz w:val="24"/>
            <w:szCs w:val="24"/>
            <w:lang w:val="en-GB"/>
          </w:rPr>
          <w:t>https://alexrister1.wordpress.com/tag/nonverbal-communication-2/</w:t>
        </w:r>
      </w:hyperlink>
    </w:p>
    <w:p w:rsidR="007D7073" w:rsidRPr="00A550D2" w:rsidRDefault="004812B2" w:rsidP="006D25E1">
      <w:pPr>
        <w:rPr>
          <w:sz w:val="24"/>
          <w:szCs w:val="24"/>
          <w:lang w:val="en-GB"/>
        </w:rPr>
      </w:pPr>
      <w:hyperlink r:id="rId17" w:history="1">
        <w:r w:rsidRPr="00A550D2">
          <w:rPr>
            <w:rStyle w:val="Hyperlink"/>
            <w:sz w:val="24"/>
            <w:szCs w:val="24"/>
            <w:lang w:val="en-GB"/>
          </w:rPr>
          <w:t>http://de.slideshare.net/ethos3/the-importance-of-nonverbal</w:t>
        </w:r>
      </w:hyperlink>
    </w:p>
    <w:p w:rsidR="004812B2" w:rsidRPr="00A550D2" w:rsidRDefault="004812B2" w:rsidP="006D25E1">
      <w:pPr>
        <w:rPr>
          <w:sz w:val="24"/>
          <w:szCs w:val="24"/>
          <w:lang w:val="en-GB"/>
        </w:rPr>
      </w:pPr>
      <w:hyperlink r:id="rId18" w:history="1">
        <w:r w:rsidRPr="00A550D2">
          <w:rPr>
            <w:rStyle w:val="Hyperlink"/>
            <w:sz w:val="24"/>
            <w:szCs w:val="24"/>
            <w:lang w:val="en-GB"/>
          </w:rPr>
          <w:t>http://blog.gengo.com/body-language-infographic/</w:t>
        </w:r>
      </w:hyperlink>
      <w:r w:rsidRPr="00A550D2">
        <w:rPr>
          <w:sz w:val="24"/>
          <w:szCs w:val="24"/>
          <w:lang w:val="en-GB"/>
        </w:rPr>
        <w:t xml:space="preserve"> </w:t>
      </w:r>
    </w:p>
    <w:p w:rsidR="00974830" w:rsidRPr="00A550D2" w:rsidRDefault="004509AC" w:rsidP="006D25E1">
      <w:pPr>
        <w:rPr>
          <w:sz w:val="24"/>
          <w:szCs w:val="24"/>
          <w:lang w:val="en-GB"/>
        </w:rPr>
      </w:pPr>
      <w:hyperlink r:id="rId19" w:history="1">
        <w:r w:rsidRPr="00A550D2">
          <w:rPr>
            <w:rStyle w:val="Hyperlink"/>
            <w:sz w:val="24"/>
            <w:szCs w:val="24"/>
            <w:lang w:val="en-GB"/>
          </w:rPr>
          <w:t>http://smallanswers.us/two-minutes-in-the-closet-power-poses-2/</w:t>
        </w:r>
      </w:hyperlink>
    </w:p>
    <w:p w:rsidR="004509AC" w:rsidRPr="00A550D2" w:rsidRDefault="004509AC" w:rsidP="006D25E1">
      <w:pPr>
        <w:rPr>
          <w:sz w:val="24"/>
          <w:szCs w:val="24"/>
          <w:lang w:val="en-GB"/>
        </w:rPr>
      </w:pPr>
      <w:hyperlink r:id="rId20" w:history="1">
        <w:r w:rsidRPr="00A550D2">
          <w:rPr>
            <w:rStyle w:val="Hyperlink"/>
            <w:sz w:val="24"/>
            <w:szCs w:val="24"/>
            <w:lang w:val="en-GB"/>
          </w:rPr>
          <w:t>http://www.ted.com/talks/amy_cuddy_your_body_language_shapes_who_you_are</w:t>
        </w:r>
      </w:hyperlink>
    </w:p>
    <w:p w:rsidR="00327948" w:rsidRPr="00A550D2" w:rsidRDefault="00327948" w:rsidP="006D25E1">
      <w:pPr>
        <w:rPr>
          <w:sz w:val="24"/>
          <w:szCs w:val="24"/>
          <w:lang w:val="en-GB"/>
        </w:rPr>
      </w:pPr>
      <w:r w:rsidRPr="00A550D2">
        <w:rPr>
          <w:sz w:val="24"/>
          <w:szCs w:val="24"/>
          <w:lang w:val="en-GB"/>
        </w:rPr>
        <w:t>http://www.karmayourself.de/power-posing-selbstbewusstesein-staerken-durch-koerperhaltung/</w:t>
      </w:r>
    </w:p>
    <w:p w:rsidR="004509AC" w:rsidRPr="00A550D2" w:rsidRDefault="004509AC" w:rsidP="006D25E1">
      <w:pPr>
        <w:rPr>
          <w:sz w:val="24"/>
          <w:szCs w:val="24"/>
          <w:lang w:val="en-GB"/>
        </w:rPr>
      </w:pPr>
    </w:p>
    <w:p w:rsidR="00974830" w:rsidRPr="00A550D2" w:rsidRDefault="00974830" w:rsidP="006D25E1">
      <w:pPr>
        <w:rPr>
          <w:sz w:val="24"/>
          <w:szCs w:val="24"/>
          <w:lang w:val="en-GB"/>
        </w:rPr>
      </w:pPr>
    </w:p>
    <w:p w:rsidR="00974830" w:rsidRPr="00A550D2" w:rsidRDefault="00974830" w:rsidP="006D25E1">
      <w:pPr>
        <w:rPr>
          <w:sz w:val="24"/>
          <w:szCs w:val="24"/>
          <w:lang w:val="en-GB"/>
        </w:rPr>
      </w:pPr>
    </w:p>
    <w:p w:rsidR="00974830" w:rsidRPr="00A550D2" w:rsidRDefault="00974830" w:rsidP="006D25E1">
      <w:pPr>
        <w:rPr>
          <w:sz w:val="24"/>
          <w:szCs w:val="24"/>
          <w:lang w:val="en-GB"/>
        </w:rPr>
      </w:pPr>
    </w:p>
    <w:p w:rsidR="00974830" w:rsidRPr="00A550D2" w:rsidRDefault="00974830" w:rsidP="006D25E1">
      <w:pPr>
        <w:rPr>
          <w:sz w:val="24"/>
          <w:szCs w:val="24"/>
          <w:lang w:val="en-GB"/>
        </w:rPr>
      </w:pPr>
    </w:p>
    <w:p w:rsidR="00E36136" w:rsidRPr="00A550D2" w:rsidRDefault="00E36136" w:rsidP="006D25E1">
      <w:pPr>
        <w:rPr>
          <w:sz w:val="24"/>
          <w:szCs w:val="24"/>
          <w:lang w:val="en-GB"/>
        </w:rPr>
      </w:pPr>
    </w:p>
    <w:p w:rsidR="00E36136" w:rsidRPr="00A550D2" w:rsidRDefault="00E36136" w:rsidP="006D25E1">
      <w:pPr>
        <w:rPr>
          <w:sz w:val="24"/>
          <w:szCs w:val="24"/>
          <w:lang w:val="en-GB"/>
        </w:rPr>
      </w:pPr>
    </w:p>
    <w:p w:rsidR="00E36136" w:rsidRPr="00A550D2" w:rsidRDefault="00E36136" w:rsidP="006D25E1">
      <w:pPr>
        <w:rPr>
          <w:sz w:val="24"/>
          <w:szCs w:val="24"/>
          <w:lang w:val="en-GB"/>
        </w:rPr>
      </w:pPr>
    </w:p>
    <w:sectPr w:rsidR="00E36136" w:rsidRPr="00A550D2" w:rsidSect="00C804C3">
      <w:footerReference w:type="default" r:id="rId21"/>
      <w:pgSz w:w="11906" w:h="16838" w:code="9"/>
      <w:pgMar w:top="709" w:right="709" w:bottom="709" w:left="709"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B56" w:rsidRDefault="00085B56" w:rsidP="002C2B1E">
      <w:r>
        <w:separator/>
      </w:r>
    </w:p>
  </w:endnote>
  <w:endnote w:type="continuationSeparator" w:id="0">
    <w:p w:rsidR="00085B56" w:rsidRDefault="00085B56" w:rsidP="002C2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TUM Neue Helvetica 55 Regular">
    <w:panose1 w:val="020B0604020202020204"/>
    <w:charset w:val="00"/>
    <w:family w:val="swiss"/>
    <w:pitch w:val="variable"/>
    <w:sig w:usb0="800000AF" w:usb1="5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7325587"/>
      <w:docPartObj>
        <w:docPartGallery w:val="Page Numbers (Bottom of Page)"/>
        <w:docPartUnique/>
      </w:docPartObj>
    </w:sdtPr>
    <w:sdtContent>
      <w:p w:rsidR="00A550D2" w:rsidRDefault="00A550D2" w:rsidP="00B53AE5">
        <w:pPr>
          <w:pStyle w:val="Fuzeile"/>
        </w:pPr>
        <w:r w:rsidRPr="00B53AE5">
          <w:rPr>
            <w:sz w:val="16"/>
            <w:szCs w:val="16"/>
          </w:rPr>
          <w:fldChar w:fldCharType="begin"/>
        </w:r>
        <w:r w:rsidRPr="00B53AE5">
          <w:rPr>
            <w:sz w:val="16"/>
            <w:szCs w:val="16"/>
          </w:rPr>
          <w:instrText xml:space="preserve"> PAGE   \* MERGEFORMAT </w:instrText>
        </w:r>
        <w:r w:rsidRPr="00B53AE5">
          <w:rPr>
            <w:sz w:val="16"/>
            <w:szCs w:val="16"/>
          </w:rPr>
          <w:fldChar w:fldCharType="separate"/>
        </w:r>
        <w:r w:rsidR="008118E6">
          <w:rPr>
            <w:noProof/>
            <w:sz w:val="16"/>
            <w:szCs w:val="16"/>
          </w:rPr>
          <w:t>5</w:t>
        </w:r>
        <w:r w:rsidRPr="00B53AE5">
          <w:rPr>
            <w:sz w:val="16"/>
            <w:szCs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B56" w:rsidRDefault="00085B56" w:rsidP="002C2B1E">
      <w:r>
        <w:separator/>
      </w:r>
    </w:p>
  </w:footnote>
  <w:footnote w:type="continuationSeparator" w:id="0">
    <w:p w:rsidR="00085B56" w:rsidRDefault="00085B56" w:rsidP="002C2B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F55E9"/>
    <w:multiLevelType w:val="hybridMultilevel"/>
    <w:tmpl w:val="2A2C477A"/>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23831976"/>
    <w:multiLevelType w:val="hybridMultilevel"/>
    <w:tmpl w:val="E2B4A54E"/>
    <w:lvl w:ilvl="0" w:tplc="CAB28B36">
      <w:start w:val="1"/>
      <w:numFmt w:val="bullet"/>
      <w:lvlText w:val=""/>
      <w:lvlJc w:val="left"/>
      <w:pPr>
        <w:ind w:left="2136" w:hanging="360"/>
      </w:pPr>
      <w:rPr>
        <w:rFonts w:ascii="Wingdings 3" w:hAnsi="Wingdings 3"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2" w15:restartNumberingAfterBreak="0">
    <w:nsid w:val="25707254"/>
    <w:multiLevelType w:val="hybridMultilevel"/>
    <w:tmpl w:val="786648F0"/>
    <w:lvl w:ilvl="0" w:tplc="CAB28B36">
      <w:start w:val="1"/>
      <w:numFmt w:val="bullet"/>
      <w:lvlText w:val=""/>
      <w:lvlJc w:val="left"/>
      <w:pPr>
        <w:ind w:left="720" w:hanging="360"/>
      </w:pPr>
      <w:rPr>
        <w:rFonts w:ascii="Wingdings 3" w:hAnsi="Wingdings 3"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BB970A6"/>
    <w:multiLevelType w:val="multilevel"/>
    <w:tmpl w:val="5492C8A0"/>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341673C"/>
    <w:multiLevelType w:val="hybridMultilevel"/>
    <w:tmpl w:val="532AF6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9F04F65"/>
    <w:multiLevelType w:val="hybridMultilevel"/>
    <w:tmpl w:val="250A7CCA"/>
    <w:lvl w:ilvl="0" w:tplc="CAB28B36">
      <w:start w:val="1"/>
      <w:numFmt w:val="bullet"/>
      <w:lvlText w:val=""/>
      <w:lvlJc w:val="left"/>
      <w:pPr>
        <w:ind w:left="1440" w:hanging="360"/>
      </w:pPr>
      <w:rPr>
        <w:rFonts w:ascii="Wingdings 3" w:hAnsi="Wingdings 3"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5BA64A7A"/>
    <w:multiLevelType w:val="hybridMultilevel"/>
    <w:tmpl w:val="DEA270A0"/>
    <w:lvl w:ilvl="0" w:tplc="CAB28B36">
      <w:start w:val="1"/>
      <w:numFmt w:val="bullet"/>
      <w:lvlText w:val=""/>
      <w:lvlJc w:val="left"/>
      <w:pPr>
        <w:ind w:left="720" w:hanging="360"/>
      </w:pPr>
      <w:rPr>
        <w:rFonts w:ascii="Wingdings 3" w:hAnsi="Wingdings 3"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F033B9D"/>
    <w:multiLevelType w:val="hybridMultilevel"/>
    <w:tmpl w:val="6BBC94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836AEB94">
      <w:numFmt w:val="bullet"/>
      <w:lvlText w:val=""/>
      <w:lvlJc w:val="left"/>
      <w:pPr>
        <w:ind w:left="2160" w:hanging="360"/>
      </w:pPr>
      <w:rPr>
        <w:rFonts w:ascii="Wingdings" w:eastAsia="Times New Roman" w:hAnsi="Wingdings" w:cs="Times New Roman" w:hint="default"/>
        <w:b w:val="0"/>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FB977B7"/>
    <w:multiLevelType w:val="hybridMultilevel"/>
    <w:tmpl w:val="F9024B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5DA3B36"/>
    <w:multiLevelType w:val="hybridMultilevel"/>
    <w:tmpl w:val="97589EB0"/>
    <w:lvl w:ilvl="0" w:tplc="04070001">
      <w:start w:val="1"/>
      <w:numFmt w:val="bullet"/>
      <w:lvlText w:val=""/>
      <w:lvlJc w:val="left"/>
      <w:pPr>
        <w:ind w:left="720" w:hanging="360"/>
      </w:pPr>
      <w:rPr>
        <w:rFonts w:ascii="Symbol" w:hAnsi="Symbol" w:hint="default"/>
      </w:rPr>
    </w:lvl>
    <w:lvl w:ilvl="1" w:tplc="CAB28B36">
      <w:start w:val="1"/>
      <w:numFmt w:val="bullet"/>
      <w:lvlText w:val=""/>
      <w:lvlJc w:val="left"/>
      <w:pPr>
        <w:ind w:left="1440" w:hanging="360"/>
      </w:pPr>
      <w:rPr>
        <w:rFonts w:ascii="Wingdings 3" w:hAnsi="Wingdings 3" w:hint="default"/>
      </w:rPr>
    </w:lvl>
    <w:lvl w:ilvl="2" w:tplc="CAB28B36">
      <w:start w:val="1"/>
      <w:numFmt w:val="bullet"/>
      <w:lvlText w:val=""/>
      <w:lvlJc w:val="left"/>
      <w:pPr>
        <w:ind w:left="2160" w:hanging="360"/>
      </w:pPr>
      <w:rPr>
        <w:rFonts w:ascii="Wingdings 3" w:hAnsi="Wingdings 3"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6EC336A"/>
    <w:multiLevelType w:val="hybridMultilevel"/>
    <w:tmpl w:val="947CE3D2"/>
    <w:lvl w:ilvl="0" w:tplc="04070001">
      <w:start w:val="1"/>
      <w:numFmt w:val="bullet"/>
      <w:lvlText w:val=""/>
      <w:lvlJc w:val="left"/>
      <w:pPr>
        <w:ind w:left="720" w:hanging="360"/>
      </w:pPr>
      <w:rPr>
        <w:rFonts w:ascii="Symbol" w:hAnsi="Symbol" w:hint="default"/>
        <w:b w:val="0"/>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1"/>
  </w:num>
  <w:num w:numId="5">
    <w:abstractNumId w:val="6"/>
  </w:num>
  <w:num w:numId="6">
    <w:abstractNumId w:val="10"/>
  </w:num>
  <w:num w:numId="7">
    <w:abstractNumId w:val="2"/>
  </w:num>
  <w:num w:numId="8">
    <w:abstractNumId w:val="0"/>
  </w:num>
  <w:num w:numId="9">
    <w:abstractNumId w:val="5"/>
  </w:num>
  <w:num w:numId="10">
    <w:abstractNumId w:val="8"/>
  </w:num>
  <w:num w:numId="11">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EA4"/>
    <w:rsid w:val="00002B29"/>
    <w:rsid w:val="0000662C"/>
    <w:rsid w:val="00007880"/>
    <w:rsid w:val="00016D09"/>
    <w:rsid w:val="00022D4B"/>
    <w:rsid w:val="0002362F"/>
    <w:rsid w:val="00024894"/>
    <w:rsid w:val="00026075"/>
    <w:rsid w:val="00031B74"/>
    <w:rsid w:val="00031D8C"/>
    <w:rsid w:val="00032F93"/>
    <w:rsid w:val="00033C7E"/>
    <w:rsid w:val="00034435"/>
    <w:rsid w:val="00034D4B"/>
    <w:rsid w:val="00040F24"/>
    <w:rsid w:val="0004118A"/>
    <w:rsid w:val="00044930"/>
    <w:rsid w:val="000450AA"/>
    <w:rsid w:val="00046732"/>
    <w:rsid w:val="000531C1"/>
    <w:rsid w:val="00057F83"/>
    <w:rsid w:val="000637E0"/>
    <w:rsid w:val="000666C4"/>
    <w:rsid w:val="00067898"/>
    <w:rsid w:val="0007113F"/>
    <w:rsid w:val="00072A77"/>
    <w:rsid w:val="00075065"/>
    <w:rsid w:val="00075159"/>
    <w:rsid w:val="00076483"/>
    <w:rsid w:val="00083070"/>
    <w:rsid w:val="00083097"/>
    <w:rsid w:val="000841B7"/>
    <w:rsid w:val="000852B6"/>
    <w:rsid w:val="0008531E"/>
    <w:rsid w:val="00085B56"/>
    <w:rsid w:val="0008711E"/>
    <w:rsid w:val="0009045C"/>
    <w:rsid w:val="00090D89"/>
    <w:rsid w:val="0009122D"/>
    <w:rsid w:val="00092065"/>
    <w:rsid w:val="00094E24"/>
    <w:rsid w:val="0009716B"/>
    <w:rsid w:val="000A1454"/>
    <w:rsid w:val="000A3E0D"/>
    <w:rsid w:val="000A7D7D"/>
    <w:rsid w:val="000B2AEF"/>
    <w:rsid w:val="000C12E5"/>
    <w:rsid w:val="000C20B0"/>
    <w:rsid w:val="000C2478"/>
    <w:rsid w:val="000C24DF"/>
    <w:rsid w:val="000C268C"/>
    <w:rsid w:val="000C56DE"/>
    <w:rsid w:val="000C77B9"/>
    <w:rsid w:val="000D10B0"/>
    <w:rsid w:val="000D1CE8"/>
    <w:rsid w:val="000D330A"/>
    <w:rsid w:val="000D4247"/>
    <w:rsid w:val="000E5228"/>
    <w:rsid w:val="000E5EBF"/>
    <w:rsid w:val="000E600A"/>
    <w:rsid w:val="000E6F6E"/>
    <w:rsid w:val="000F3C1A"/>
    <w:rsid w:val="00100516"/>
    <w:rsid w:val="00100CDA"/>
    <w:rsid w:val="001052E7"/>
    <w:rsid w:val="00106457"/>
    <w:rsid w:val="00106534"/>
    <w:rsid w:val="00106C76"/>
    <w:rsid w:val="00106E29"/>
    <w:rsid w:val="00107AD6"/>
    <w:rsid w:val="0011315A"/>
    <w:rsid w:val="00121F98"/>
    <w:rsid w:val="00122FE6"/>
    <w:rsid w:val="00123A5D"/>
    <w:rsid w:val="00125C5B"/>
    <w:rsid w:val="00132C9B"/>
    <w:rsid w:val="00132D72"/>
    <w:rsid w:val="00134696"/>
    <w:rsid w:val="00134777"/>
    <w:rsid w:val="001349F3"/>
    <w:rsid w:val="0013524B"/>
    <w:rsid w:val="00136074"/>
    <w:rsid w:val="001363CD"/>
    <w:rsid w:val="001376C3"/>
    <w:rsid w:val="00144C97"/>
    <w:rsid w:val="00145304"/>
    <w:rsid w:val="00145933"/>
    <w:rsid w:val="00146D59"/>
    <w:rsid w:val="00147323"/>
    <w:rsid w:val="00151C37"/>
    <w:rsid w:val="00156172"/>
    <w:rsid w:val="001562C8"/>
    <w:rsid w:val="0016024D"/>
    <w:rsid w:val="001606E6"/>
    <w:rsid w:val="00161854"/>
    <w:rsid w:val="00161C22"/>
    <w:rsid w:val="00163E34"/>
    <w:rsid w:val="00166532"/>
    <w:rsid w:val="0016708F"/>
    <w:rsid w:val="00172C79"/>
    <w:rsid w:val="00174B78"/>
    <w:rsid w:val="00177781"/>
    <w:rsid w:val="00181575"/>
    <w:rsid w:val="001815B5"/>
    <w:rsid w:val="00181B55"/>
    <w:rsid w:val="00187278"/>
    <w:rsid w:val="0018746F"/>
    <w:rsid w:val="00187D47"/>
    <w:rsid w:val="001900B7"/>
    <w:rsid w:val="00190A8D"/>
    <w:rsid w:val="00190D97"/>
    <w:rsid w:val="00191A71"/>
    <w:rsid w:val="001921A1"/>
    <w:rsid w:val="001969B5"/>
    <w:rsid w:val="001970DA"/>
    <w:rsid w:val="00197F90"/>
    <w:rsid w:val="001A0A25"/>
    <w:rsid w:val="001A0D08"/>
    <w:rsid w:val="001A0FC5"/>
    <w:rsid w:val="001A193B"/>
    <w:rsid w:val="001A33ED"/>
    <w:rsid w:val="001A3E42"/>
    <w:rsid w:val="001A464C"/>
    <w:rsid w:val="001A486A"/>
    <w:rsid w:val="001A75D4"/>
    <w:rsid w:val="001A7D2B"/>
    <w:rsid w:val="001B05B9"/>
    <w:rsid w:val="001B2C33"/>
    <w:rsid w:val="001C2505"/>
    <w:rsid w:val="001C28CA"/>
    <w:rsid w:val="001C2ED5"/>
    <w:rsid w:val="001C4FF3"/>
    <w:rsid w:val="001C54BE"/>
    <w:rsid w:val="001C553C"/>
    <w:rsid w:val="001C5B74"/>
    <w:rsid w:val="001C620A"/>
    <w:rsid w:val="001C7076"/>
    <w:rsid w:val="001D3B61"/>
    <w:rsid w:val="001D703F"/>
    <w:rsid w:val="001D757F"/>
    <w:rsid w:val="001E6FA5"/>
    <w:rsid w:val="001F1DFE"/>
    <w:rsid w:val="001F5D02"/>
    <w:rsid w:val="002045EB"/>
    <w:rsid w:val="0020635B"/>
    <w:rsid w:val="00210E16"/>
    <w:rsid w:val="002117D6"/>
    <w:rsid w:val="00211F6A"/>
    <w:rsid w:val="00212FB0"/>
    <w:rsid w:val="0021641B"/>
    <w:rsid w:val="002206C5"/>
    <w:rsid w:val="00220E69"/>
    <w:rsid w:val="00221DBC"/>
    <w:rsid w:val="00224B28"/>
    <w:rsid w:val="0022527D"/>
    <w:rsid w:val="00230C50"/>
    <w:rsid w:val="00231B42"/>
    <w:rsid w:val="002342E1"/>
    <w:rsid w:val="00234B56"/>
    <w:rsid w:val="00234F77"/>
    <w:rsid w:val="00237342"/>
    <w:rsid w:val="00240BA5"/>
    <w:rsid w:val="0024366E"/>
    <w:rsid w:val="00244622"/>
    <w:rsid w:val="0024650B"/>
    <w:rsid w:val="002465E9"/>
    <w:rsid w:val="00246AE1"/>
    <w:rsid w:val="00251275"/>
    <w:rsid w:val="0025192A"/>
    <w:rsid w:val="00251E1A"/>
    <w:rsid w:val="00252040"/>
    <w:rsid w:val="00254C57"/>
    <w:rsid w:val="00254EDB"/>
    <w:rsid w:val="00254FA0"/>
    <w:rsid w:val="00255DD8"/>
    <w:rsid w:val="00256CA1"/>
    <w:rsid w:val="00257089"/>
    <w:rsid w:val="002619F7"/>
    <w:rsid w:val="00265577"/>
    <w:rsid w:val="00265E29"/>
    <w:rsid w:val="00267528"/>
    <w:rsid w:val="002703AE"/>
    <w:rsid w:val="00271C96"/>
    <w:rsid w:val="00273B8F"/>
    <w:rsid w:val="00280581"/>
    <w:rsid w:val="002864F6"/>
    <w:rsid w:val="0028730C"/>
    <w:rsid w:val="0029206C"/>
    <w:rsid w:val="00293A2B"/>
    <w:rsid w:val="00297821"/>
    <w:rsid w:val="002A0812"/>
    <w:rsid w:val="002A2137"/>
    <w:rsid w:val="002A34A5"/>
    <w:rsid w:val="002A3AAF"/>
    <w:rsid w:val="002A5640"/>
    <w:rsid w:val="002B3CA6"/>
    <w:rsid w:val="002B4F86"/>
    <w:rsid w:val="002C0759"/>
    <w:rsid w:val="002C2B1E"/>
    <w:rsid w:val="002C30DD"/>
    <w:rsid w:val="002C5181"/>
    <w:rsid w:val="002C6E96"/>
    <w:rsid w:val="002D3509"/>
    <w:rsid w:val="002D392A"/>
    <w:rsid w:val="002D4F09"/>
    <w:rsid w:val="002D522C"/>
    <w:rsid w:val="002E09DA"/>
    <w:rsid w:val="002E0D83"/>
    <w:rsid w:val="002E417C"/>
    <w:rsid w:val="002E4B92"/>
    <w:rsid w:val="002E66D8"/>
    <w:rsid w:val="002F2E25"/>
    <w:rsid w:val="002F50FC"/>
    <w:rsid w:val="002F5FCE"/>
    <w:rsid w:val="002F6975"/>
    <w:rsid w:val="003043EF"/>
    <w:rsid w:val="00304559"/>
    <w:rsid w:val="00305BFF"/>
    <w:rsid w:val="00311AA9"/>
    <w:rsid w:val="003136FC"/>
    <w:rsid w:val="00320552"/>
    <w:rsid w:val="00321C2F"/>
    <w:rsid w:val="00322B5E"/>
    <w:rsid w:val="00322E97"/>
    <w:rsid w:val="0032345F"/>
    <w:rsid w:val="003259AB"/>
    <w:rsid w:val="00327948"/>
    <w:rsid w:val="00332766"/>
    <w:rsid w:val="003378E0"/>
    <w:rsid w:val="00337A9B"/>
    <w:rsid w:val="00340193"/>
    <w:rsid w:val="0034385E"/>
    <w:rsid w:val="00343AEC"/>
    <w:rsid w:val="003533B7"/>
    <w:rsid w:val="00357BA6"/>
    <w:rsid w:val="00360300"/>
    <w:rsid w:val="00361D48"/>
    <w:rsid w:val="003635B7"/>
    <w:rsid w:val="003643FF"/>
    <w:rsid w:val="00366F29"/>
    <w:rsid w:val="00367D97"/>
    <w:rsid w:val="00370232"/>
    <w:rsid w:val="0037025D"/>
    <w:rsid w:val="003740B4"/>
    <w:rsid w:val="0037570E"/>
    <w:rsid w:val="00394874"/>
    <w:rsid w:val="0039499A"/>
    <w:rsid w:val="00395105"/>
    <w:rsid w:val="003A5C8B"/>
    <w:rsid w:val="003A5CC5"/>
    <w:rsid w:val="003A5ED8"/>
    <w:rsid w:val="003A652B"/>
    <w:rsid w:val="003A65C1"/>
    <w:rsid w:val="003A774C"/>
    <w:rsid w:val="003B09C3"/>
    <w:rsid w:val="003B2EC3"/>
    <w:rsid w:val="003B3CA7"/>
    <w:rsid w:val="003B6630"/>
    <w:rsid w:val="003C10A7"/>
    <w:rsid w:val="003C10D2"/>
    <w:rsid w:val="003D0351"/>
    <w:rsid w:val="003D05FD"/>
    <w:rsid w:val="003D0A58"/>
    <w:rsid w:val="003D3599"/>
    <w:rsid w:val="003D6D33"/>
    <w:rsid w:val="003D7508"/>
    <w:rsid w:val="003E0111"/>
    <w:rsid w:val="003E238B"/>
    <w:rsid w:val="003E264D"/>
    <w:rsid w:val="003E351D"/>
    <w:rsid w:val="003E440E"/>
    <w:rsid w:val="003E4A1E"/>
    <w:rsid w:val="003E5167"/>
    <w:rsid w:val="003E743D"/>
    <w:rsid w:val="003E7AB0"/>
    <w:rsid w:val="003F164F"/>
    <w:rsid w:val="003F2958"/>
    <w:rsid w:val="003F3AA3"/>
    <w:rsid w:val="003F4496"/>
    <w:rsid w:val="004039C5"/>
    <w:rsid w:val="00412DD5"/>
    <w:rsid w:val="0041514B"/>
    <w:rsid w:val="00416250"/>
    <w:rsid w:val="00416AF9"/>
    <w:rsid w:val="00420DA9"/>
    <w:rsid w:val="00421A5F"/>
    <w:rsid w:val="00426736"/>
    <w:rsid w:val="00432B6F"/>
    <w:rsid w:val="00433957"/>
    <w:rsid w:val="00434F43"/>
    <w:rsid w:val="004351B4"/>
    <w:rsid w:val="00436BA7"/>
    <w:rsid w:val="00436EE2"/>
    <w:rsid w:val="00440309"/>
    <w:rsid w:val="00447475"/>
    <w:rsid w:val="004509AC"/>
    <w:rsid w:val="004541A9"/>
    <w:rsid w:val="00460BFE"/>
    <w:rsid w:val="00463756"/>
    <w:rsid w:val="0046709A"/>
    <w:rsid w:val="00467FDE"/>
    <w:rsid w:val="00470ECF"/>
    <w:rsid w:val="00472A9E"/>
    <w:rsid w:val="004752BE"/>
    <w:rsid w:val="00475FDD"/>
    <w:rsid w:val="00476273"/>
    <w:rsid w:val="004812B2"/>
    <w:rsid w:val="00486AA3"/>
    <w:rsid w:val="00490E83"/>
    <w:rsid w:val="0049330A"/>
    <w:rsid w:val="004A2EF3"/>
    <w:rsid w:val="004A41D7"/>
    <w:rsid w:val="004A4D14"/>
    <w:rsid w:val="004A5C14"/>
    <w:rsid w:val="004B0BCC"/>
    <w:rsid w:val="004B1CF7"/>
    <w:rsid w:val="004B2772"/>
    <w:rsid w:val="004B4B9F"/>
    <w:rsid w:val="004B78E5"/>
    <w:rsid w:val="004C406E"/>
    <w:rsid w:val="004C4652"/>
    <w:rsid w:val="004C6531"/>
    <w:rsid w:val="004C7B96"/>
    <w:rsid w:val="004D39E4"/>
    <w:rsid w:val="004D64C9"/>
    <w:rsid w:val="004D7230"/>
    <w:rsid w:val="004D781D"/>
    <w:rsid w:val="004E0680"/>
    <w:rsid w:val="004E1ED8"/>
    <w:rsid w:val="004E2804"/>
    <w:rsid w:val="004E2AD6"/>
    <w:rsid w:val="004E4F3F"/>
    <w:rsid w:val="004F2FAC"/>
    <w:rsid w:val="004F35EE"/>
    <w:rsid w:val="004F3C0D"/>
    <w:rsid w:val="00500D24"/>
    <w:rsid w:val="00506178"/>
    <w:rsid w:val="00506B35"/>
    <w:rsid w:val="00507920"/>
    <w:rsid w:val="00510ED5"/>
    <w:rsid w:val="0051342D"/>
    <w:rsid w:val="0051429C"/>
    <w:rsid w:val="005159FB"/>
    <w:rsid w:val="0052003D"/>
    <w:rsid w:val="0052004F"/>
    <w:rsid w:val="005209BB"/>
    <w:rsid w:val="00527EB9"/>
    <w:rsid w:val="00530CB3"/>
    <w:rsid w:val="00531678"/>
    <w:rsid w:val="00532E8A"/>
    <w:rsid w:val="00533E85"/>
    <w:rsid w:val="005353B1"/>
    <w:rsid w:val="00536075"/>
    <w:rsid w:val="0053645E"/>
    <w:rsid w:val="005406AF"/>
    <w:rsid w:val="00540882"/>
    <w:rsid w:val="00544D33"/>
    <w:rsid w:val="00544E60"/>
    <w:rsid w:val="005456A2"/>
    <w:rsid w:val="00550904"/>
    <w:rsid w:val="005521D6"/>
    <w:rsid w:val="0055443A"/>
    <w:rsid w:val="0055594A"/>
    <w:rsid w:val="005609D9"/>
    <w:rsid w:val="00560D9D"/>
    <w:rsid w:val="00566274"/>
    <w:rsid w:val="00571304"/>
    <w:rsid w:val="005724CF"/>
    <w:rsid w:val="0057644A"/>
    <w:rsid w:val="00576526"/>
    <w:rsid w:val="005766B2"/>
    <w:rsid w:val="00584E32"/>
    <w:rsid w:val="00586EB7"/>
    <w:rsid w:val="00587F92"/>
    <w:rsid w:val="00591A62"/>
    <w:rsid w:val="00591BA1"/>
    <w:rsid w:val="00592D6A"/>
    <w:rsid w:val="0059302F"/>
    <w:rsid w:val="00593A74"/>
    <w:rsid w:val="00596C59"/>
    <w:rsid w:val="005A0040"/>
    <w:rsid w:val="005A0EC0"/>
    <w:rsid w:val="005A132A"/>
    <w:rsid w:val="005A2AD7"/>
    <w:rsid w:val="005A3C3C"/>
    <w:rsid w:val="005A63E5"/>
    <w:rsid w:val="005B0D76"/>
    <w:rsid w:val="005B4D6C"/>
    <w:rsid w:val="005B6480"/>
    <w:rsid w:val="005C193D"/>
    <w:rsid w:val="005C56FE"/>
    <w:rsid w:val="005C5890"/>
    <w:rsid w:val="005C5B6A"/>
    <w:rsid w:val="005D092F"/>
    <w:rsid w:val="005D19E6"/>
    <w:rsid w:val="005D273B"/>
    <w:rsid w:val="005D5463"/>
    <w:rsid w:val="005D6548"/>
    <w:rsid w:val="005D74F1"/>
    <w:rsid w:val="005E2409"/>
    <w:rsid w:val="005E498A"/>
    <w:rsid w:val="005E4B9E"/>
    <w:rsid w:val="005E5D4B"/>
    <w:rsid w:val="005E62F6"/>
    <w:rsid w:val="005E7C2D"/>
    <w:rsid w:val="005F08E1"/>
    <w:rsid w:val="005F429B"/>
    <w:rsid w:val="0060133D"/>
    <w:rsid w:val="00601CF7"/>
    <w:rsid w:val="0060289C"/>
    <w:rsid w:val="006037E2"/>
    <w:rsid w:val="006058C1"/>
    <w:rsid w:val="0060631B"/>
    <w:rsid w:val="00606CC2"/>
    <w:rsid w:val="00615C87"/>
    <w:rsid w:val="0061666D"/>
    <w:rsid w:val="0062032C"/>
    <w:rsid w:val="00622B95"/>
    <w:rsid w:val="006240C3"/>
    <w:rsid w:val="006250BF"/>
    <w:rsid w:val="00625E94"/>
    <w:rsid w:val="00630CCA"/>
    <w:rsid w:val="006310F6"/>
    <w:rsid w:val="00633264"/>
    <w:rsid w:val="00633700"/>
    <w:rsid w:val="0063676C"/>
    <w:rsid w:val="00636844"/>
    <w:rsid w:val="00640916"/>
    <w:rsid w:val="00642E63"/>
    <w:rsid w:val="006448B3"/>
    <w:rsid w:val="00644FDC"/>
    <w:rsid w:val="006469A5"/>
    <w:rsid w:val="006469E7"/>
    <w:rsid w:val="00654AA4"/>
    <w:rsid w:val="00655001"/>
    <w:rsid w:val="00660138"/>
    <w:rsid w:val="0066622C"/>
    <w:rsid w:val="00667137"/>
    <w:rsid w:val="0067178B"/>
    <w:rsid w:val="006717FA"/>
    <w:rsid w:val="006727CD"/>
    <w:rsid w:val="00680151"/>
    <w:rsid w:val="006803F9"/>
    <w:rsid w:val="00681C28"/>
    <w:rsid w:val="00686187"/>
    <w:rsid w:val="00686D58"/>
    <w:rsid w:val="00691B51"/>
    <w:rsid w:val="00693864"/>
    <w:rsid w:val="00693AF0"/>
    <w:rsid w:val="00697B77"/>
    <w:rsid w:val="006A2619"/>
    <w:rsid w:val="006A421F"/>
    <w:rsid w:val="006A618B"/>
    <w:rsid w:val="006A7E4E"/>
    <w:rsid w:val="006B0DB4"/>
    <w:rsid w:val="006B4E28"/>
    <w:rsid w:val="006B66AB"/>
    <w:rsid w:val="006C085F"/>
    <w:rsid w:val="006C18CA"/>
    <w:rsid w:val="006C2536"/>
    <w:rsid w:val="006C3EF6"/>
    <w:rsid w:val="006D197B"/>
    <w:rsid w:val="006D25E1"/>
    <w:rsid w:val="006D273B"/>
    <w:rsid w:val="006D46B7"/>
    <w:rsid w:val="006D6744"/>
    <w:rsid w:val="006D6D37"/>
    <w:rsid w:val="006E042B"/>
    <w:rsid w:val="006E24D8"/>
    <w:rsid w:val="006E38E5"/>
    <w:rsid w:val="006F525D"/>
    <w:rsid w:val="006F72A2"/>
    <w:rsid w:val="0070170F"/>
    <w:rsid w:val="00701AC1"/>
    <w:rsid w:val="007032B3"/>
    <w:rsid w:val="00703717"/>
    <w:rsid w:val="007055A7"/>
    <w:rsid w:val="0070569F"/>
    <w:rsid w:val="00707207"/>
    <w:rsid w:val="00716625"/>
    <w:rsid w:val="007202B3"/>
    <w:rsid w:val="00720991"/>
    <w:rsid w:val="007210E5"/>
    <w:rsid w:val="00723386"/>
    <w:rsid w:val="007235DC"/>
    <w:rsid w:val="00725C46"/>
    <w:rsid w:val="00732B12"/>
    <w:rsid w:val="0074105F"/>
    <w:rsid w:val="0074173A"/>
    <w:rsid w:val="007418B1"/>
    <w:rsid w:val="00743224"/>
    <w:rsid w:val="00747912"/>
    <w:rsid w:val="00750D59"/>
    <w:rsid w:val="0076214D"/>
    <w:rsid w:val="007633DB"/>
    <w:rsid w:val="00770EFD"/>
    <w:rsid w:val="00771A40"/>
    <w:rsid w:val="0077246F"/>
    <w:rsid w:val="00773C23"/>
    <w:rsid w:val="00775D21"/>
    <w:rsid w:val="0077623B"/>
    <w:rsid w:val="00780A7C"/>
    <w:rsid w:val="00787621"/>
    <w:rsid w:val="00787D9A"/>
    <w:rsid w:val="00791DE3"/>
    <w:rsid w:val="00794876"/>
    <w:rsid w:val="00795552"/>
    <w:rsid w:val="00796B9C"/>
    <w:rsid w:val="00797376"/>
    <w:rsid w:val="007A129D"/>
    <w:rsid w:val="007A2AC4"/>
    <w:rsid w:val="007A4626"/>
    <w:rsid w:val="007A70A3"/>
    <w:rsid w:val="007B05F9"/>
    <w:rsid w:val="007B1FB5"/>
    <w:rsid w:val="007B2477"/>
    <w:rsid w:val="007B6A0B"/>
    <w:rsid w:val="007B70C7"/>
    <w:rsid w:val="007C1C87"/>
    <w:rsid w:val="007C3409"/>
    <w:rsid w:val="007C4655"/>
    <w:rsid w:val="007C473F"/>
    <w:rsid w:val="007C4E79"/>
    <w:rsid w:val="007C5FB1"/>
    <w:rsid w:val="007C648D"/>
    <w:rsid w:val="007D56C5"/>
    <w:rsid w:val="007D6CF6"/>
    <w:rsid w:val="007D7073"/>
    <w:rsid w:val="007E4B49"/>
    <w:rsid w:val="007E55FB"/>
    <w:rsid w:val="007E6465"/>
    <w:rsid w:val="007E66D7"/>
    <w:rsid w:val="007E691E"/>
    <w:rsid w:val="007F3451"/>
    <w:rsid w:val="007F3CC2"/>
    <w:rsid w:val="007F6675"/>
    <w:rsid w:val="00804788"/>
    <w:rsid w:val="00806132"/>
    <w:rsid w:val="00806CD0"/>
    <w:rsid w:val="00810654"/>
    <w:rsid w:val="00811553"/>
    <w:rsid w:val="008118E6"/>
    <w:rsid w:val="00817CB9"/>
    <w:rsid w:val="00822301"/>
    <w:rsid w:val="008239F1"/>
    <w:rsid w:val="00824863"/>
    <w:rsid w:val="008256C5"/>
    <w:rsid w:val="00825ABD"/>
    <w:rsid w:val="008301C7"/>
    <w:rsid w:val="00831F18"/>
    <w:rsid w:val="00833090"/>
    <w:rsid w:val="0083353C"/>
    <w:rsid w:val="00842BBE"/>
    <w:rsid w:val="00847D68"/>
    <w:rsid w:val="0085085E"/>
    <w:rsid w:val="00852142"/>
    <w:rsid w:val="00853798"/>
    <w:rsid w:val="00854333"/>
    <w:rsid w:val="00855436"/>
    <w:rsid w:val="00857EBA"/>
    <w:rsid w:val="008604B9"/>
    <w:rsid w:val="00872C03"/>
    <w:rsid w:val="00873168"/>
    <w:rsid w:val="00873412"/>
    <w:rsid w:val="00877B47"/>
    <w:rsid w:val="00882B69"/>
    <w:rsid w:val="00886858"/>
    <w:rsid w:val="0088691C"/>
    <w:rsid w:val="0088702D"/>
    <w:rsid w:val="00894C45"/>
    <w:rsid w:val="00896C3B"/>
    <w:rsid w:val="00897DA4"/>
    <w:rsid w:val="008A0D1A"/>
    <w:rsid w:val="008A79DB"/>
    <w:rsid w:val="008B0201"/>
    <w:rsid w:val="008B1069"/>
    <w:rsid w:val="008B128A"/>
    <w:rsid w:val="008B2E8E"/>
    <w:rsid w:val="008B60C5"/>
    <w:rsid w:val="008C19F6"/>
    <w:rsid w:val="008D1E89"/>
    <w:rsid w:val="008D2369"/>
    <w:rsid w:val="008E1C03"/>
    <w:rsid w:val="008E32B0"/>
    <w:rsid w:val="008E4D17"/>
    <w:rsid w:val="008E769B"/>
    <w:rsid w:val="008E77E8"/>
    <w:rsid w:val="008F044C"/>
    <w:rsid w:val="008F21FA"/>
    <w:rsid w:val="008F6417"/>
    <w:rsid w:val="008F77A8"/>
    <w:rsid w:val="0090075C"/>
    <w:rsid w:val="009028D7"/>
    <w:rsid w:val="00902A07"/>
    <w:rsid w:val="00902A21"/>
    <w:rsid w:val="00902FA5"/>
    <w:rsid w:val="00907815"/>
    <w:rsid w:val="00910C12"/>
    <w:rsid w:val="0091106A"/>
    <w:rsid w:val="0091120C"/>
    <w:rsid w:val="009142D5"/>
    <w:rsid w:val="00914C70"/>
    <w:rsid w:val="009157F6"/>
    <w:rsid w:val="0091731F"/>
    <w:rsid w:val="00917D40"/>
    <w:rsid w:val="00921E7F"/>
    <w:rsid w:val="00922B6B"/>
    <w:rsid w:val="00923034"/>
    <w:rsid w:val="00923F05"/>
    <w:rsid w:val="00924C23"/>
    <w:rsid w:val="009264B8"/>
    <w:rsid w:val="009303F1"/>
    <w:rsid w:val="00930A70"/>
    <w:rsid w:val="00937CBC"/>
    <w:rsid w:val="009408AB"/>
    <w:rsid w:val="00940F15"/>
    <w:rsid w:val="00944A4E"/>
    <w:rsid w:val="00947B07"/>
    <w:rsid w:val="009506C3"/>
    <w:rsid w:val="0095415A"/>
    <w:rsid w:val="009543ED"/>
    <w:rsid w:val="00955F49"/>
    <w:rsid w:val="00957AFE"/>
    <w:rsid w:val="009604D3"/>
    <w:rsid w:val="0096138A"/>
    <w:rsid w:val="00962196"/>
    <w:rsid w:val="0096440C"/>
    <w:rsid w:val="00966C3C"/>
    <w:rsid w:val="00966EF9"/>
    <w:rsid w:val="00970E77"/>
    <w:rsid w:val="009724AE"/>
    <w:rsid w:val="009743BF"/>
    <w:rsid w:val="00974830"/>
    <w:rsid w:val="00974A18"/>
    <w:rsid w:val="00975025"/>
    <w:rsid w:val="00975B3E"/>
    <w:rsid w:val="00976861"/>
    <w:rsid w:val="00977AB8"/>
    <w:rsid w:val="00980E8E"/>
    <w:rsid w:val="00982A6B"/>
    <w:rsid w:val="00982AB6"/>
    <w:rsid w:val="009861D7"/>
    <w:rsid w:val="00991D86"/>
    <w:rsid w:val="00994550"/>
    <w:rsid w:val="00994A63"/>
    <w:rsid w:val="00995828"/>
    <w:rsid w:val="009969C3"/>
    <w:rsid w:val="009A10F5"/>
    <w:rsid w:val="009A6BBF"/>
    <w:rsid w:val="009A73F9"/>
    <w:rsid w:val="009A7E05"/>
    <w:rsid w:val="009B0B10"/>
    <w:rsid w:val="009B2006"/>
    <w:rsid w:val="009C1BD3"/>
    <w:rsid w:val="009C1E23"/>
    <w:rsid w:val="009C64E9"/>
    <w:rsid w:val="009D3D0A"/>
    <w:rsid w:val="009D6432"/>
    <w:rsid w:val="009D72C8"/>
    <w:rsid w:val="009D7F7D"/>
    <w:rsid w:val="009E112C"/>
    <w:rsid w:val="009E11EF"/>
    <w:rsid w:val="009E3B8C"/>
    <w:rsid w:val="009E6A1D"/>
    <w:rsid w:val="009F3E1B"/>
    <w:rsid w:val="00A00D3E"/>
    <w:rsid w:val="00A0166B"/>
    <w:rsid w:val="00A03655"/>
    <w:rsid w:val="00A04446"/>
    <w:rsid w:val="00A0705A"/>
    <w:rsid w:val="00A07FE9"/>
    <w:rsid w:val="00A117D6"/>
    <w:rsid w:val="00A12C14"/>
    <w:rsid w:val="00A12F46"/>
    <w:rsid w:val="00A14CC7"/>
    <w:rsid w:val="00A163AC"/>
    <w:rsid w:val="00A22FD7"/>
    <w:rsid w:val="00A23004"/>
    <w:rsid w:val="00A2382B"/>
    <w:rsid w:val="00A244BC"/>
    <w:rsid w:val="00A30B6E"/>
    <w:rsid w:val="00A334FC"/>
    <w:rsid w:val="00A355D6"/>
    <w:rsid w:val="00A35789"/>
    <w:rsid w:val="00A36DA4"/>
    <w:rsid w:val="00A41D5C"/>
    <w:rsid w:val="00A42909"/>
    <w:rsid w:val="00A43053"/>
    <w:rsid w:val="00A442C3"/>
    <w:rsid w:val="00A45C36"/>
    <w:rsid w:val="00A4791A"/>
    <w:rsid w:val="00A47BE1"/>
    <w:rsid w:val="00A50AA7"/>
    <w:rsid w:val="00A52EBF"/>
    <w:rsid w:val="00A549EB"/>
    <w:rsid w:val="00A550D2"/>
    <w:rsid w:val="00A566CC"/>
    <w:rsid w:val="00A56E89"/>
    <w:rsid w:val="00A600F6"/>
    <w:rsid w:val="00A62033"/>
    <w:rsid w:val="00A637C7"/>
    <w:rsid w:val="00A6441B"/>
    <w:rsid w:val="00A652AE"/>
    <w:rsid w:val="00A654A9"/>
    <w:rsid w:val="00A655D4"/>
    <w:rsid w:val="00A70813"/>
    <w:rsid w:val="00A71F5E"/>
    <w:rsid w:val="00A720B5"/>
    <w:rsid w:val="00A80189"/>
    <w:rsid w:val="00A85B1C"/>
    <w:rsid w:val="00A9540B"/>
    <w:rsid w:val="00A96F08"/>
    <w:rsid w:val="00A971AE"/>
    <w:rsid w:val="00AA189B"/>
    <w:rsid w:val="00AA38E2"/>
    <w:rsid w:val="00AA4BBF"/>
    <w:rsid w:val="00AA64B7"/>
    <w:rsid w:val="00AA716F"/>
    <w:rsid w:val="00AB323E"/>
    <w:rsid w:val="00AB358B"/>
    <w:rsid w:val="00AB36E9"/>
    <w:rsid w:val="00AB770C"/>
    <w:rsid w:val="00AC1EA6"/>
    <w:rsid w:val="00AC34C3"/>
    <w:rsid w:val="00AD031D"/>
    <w:rsid w:val="00AD1225"/>
    <w:rsid w:val="00AD1909"/>
    <w:rsid w:val="00AD6383"/>
    <w:rsid w:val="00AD7AB7"/>
    <w:rsid w:val="00AE27A5"/>
    <w:rsid w:val="00AE2B1C"/>
    <w:rsid w:val="00AE3180"/>
    <w:rsid w:val="00AE343B"/>
    <w:rsid w:val="00AE4EE3"/>
    <w:rsid w:val="00AE529F"/>
    <w:rsid w:val="00AE5A47"/>
    <w:rsid w:val="00AE6073"/>
    <w:rsid w:val="00AE61A9"/>
    <w:rsid w:val="00AF5E98"/>
    <w:rsid w:val="00AF6A1B"/>
    <w:rsid w:val="00AF7915"/>
    <w:rsid w:val="00B010E3"/>
    <w:rsid w:val="00B01EE9"/>
    <w:rsid w:val="00B078BD"/>
    <w:rsid w:val="00B10A9A"/>
    <w:rsid w:val="00B11FEB"/>
    <w:rsid w:val="00B15E0B"/>
    <w:rsid w:val="00B22EAD"/>
    <w:rsid w:val="00B24CEF"/>
    <w:rsid w:val="00B27FB5"/>
    <w:rsid w:val="00B33DD5"/>
    <w:rsid w:val="00B36269"/>
    <w:rsid w:val="00B36770"/>
    <w:rsid w:val="00B372C5"/>
    <w:rsid w:val="00B3752D"/>
    <w:rsid w:val="00B409AE"/>
    <w:rsid w:val="00B44C01"/>
    <w:rsid w:val="00B473FF"/>
    <w:rsid w:val="00B53AE5"/>
    <w:rsid w:val="00B5752F"/>
    <w:rsid w:val="00B61246"/>
    <w:rsid w:val="00B6160B"/>
    <w:rsid w:val="00B62BFF"/>
    <w:rsid w:val="00B62F1D"/>
    <w:rsid w:val="00B63917"/>
    <w:rsid w:val="00B63DE2"/>
    <w:rsid w:val="00B64C72"/>
    <w:rsid w:val="00B65579"/>
    <w:rsid w:val="00B65643"/>
    <w:rsid w:val="00B67A6C"/>
    <w:rsid w:val="00B67F16"/>
    <w:rsid w:val="00B70790"/>
    <w:rsid w:val="00B72469"/>
    <w:rsid w:val="00B72FC6"/>
    <w:rsid w:val="00B731F5"/>
    <w:rsid w:val="00B73660"/>
    <w:rsid w:val="00B73A72"/>
    <w:rsid w:val="00B75C30"/>
    <w:rsid w:val="00B76245"/>
    <w:rsid w:val="00B76C54"/>
    <w:rsid w:val="00B815B0"/>
    <w:rsid w:val="00B853B3"/>
    <w:rsid w:val="00B90496"/>
    <w:rsid w:val="00B914D1"/>
    <w:rsid w:val="00B95DBD"/>
    <w:rsid w:val="00B97B2A"/>
    <w:rsid w:val="00BA14D8"/>
    <w:rsid w:val="00BB28BC"/>
    <w:rsid w:val="00BB2A4A"/>
    <w:rsid w:val="00BB363B"/>
    <w:rsid w:val="00BC2148"/>
    <w:rsid w:val="00BC35CF"/>
    <w:rsid w:val="00BC5AD4"/>
    <w:rsid w:val="00BD1286"/>
    <w:rsid w:val="00BD284B"/>
    <w:rsid w:val="00BD2A7C"/>
    <w:rsid w:val="00BD7014"/>
    <w:rsid w:val="00BD7A9F"/>
    <w:rsid w:val="00BE13CA"/>
    <w:rsid w:val="00BE25D0"/>
    <w:rsid w:val="00BE459C"/>
    <w:rsid w:val="00BE47D5"/>
    <w:rsid w:val="00BE4A91"/>
    <w:rsid w:val="00BE65D1"/>
    <w:rsid w:val="00BF2B0F"/>
    <w:rsid w:val="00BF2CFF"/>
    <w:rsid w:val="00BF6801"/>
    <w:rsid w:val="00BF794D"/>
    <w:rsid w:val="00BF7BDA"/>
    <w:rsid w:val="00C019B0"/>
    <w:rsid w:val="00C0773A"/>
    <w:rsid w:val="00C07E7F"/>
    <w:rsid w:val="00C10787"/>
    <w:rsid w:val="00C11C66"/>
    <w:rsid w:val="00C13095"/>
    <w:rsid w:val="00C13208"/>
    <w:rsid w:val="00C13DF5"/>
    <w:rsid w:val="00C17F8C"/>
    <w:rsid w:val="00C2044E"/>
    <w:rsid w:val="00C213A5"/>
    <w:rsid w:val="00C21D07"/>
    <w:rsid w:val="00C2248E"/>
    <w:rsid w:val="00C237DB"/>
    <w:rsid w:val="00C23EFB"/>
    <w:rsid w:val="00C2478F"/>
    <w:rsid w:val="00C27981"/>
    <w:rsid w:val="00C30B15"/>
    <w:rsid w:val="00C32C91"/>
    <w:rsid w:val="00C346D2"/>
    <w:rsid w:val="00C37681"/>
    <w:rsid w:val="00C42F42"/>
    <w:rsid w:val="00C45226"/>
    <w:rsid w:val="00C47D8D"/>
    <w:rsid w:val="00C54792"/>
    <w:rsid w:val="00C60837"/>
    <w:rsid w:val="00C60E32"/>
    <w:rsid w:val="00C6278C"/>
    <w:rsid w:val="00C62BA8"/>
    <w:rsid w:val="00C63791"/>
    <w:rsid w:val="00C63808"/>
    <w:rsid w:val="00C6429C"/>
    <w:rsid w:val="00C6627F"/>
    <w:rsid w:val="00C669DE"/>
    <w:rsid w:val="00C66B42"/>
    <w:rsid w:val="00C76BB1"/>
    <w:rsid w:val="00C77509"/>
    <w:rsid w:val="00C804C3"/>
    <w:rsid w:val="00C836B5"/>
    <w:rsid w:val="00C848CF"/>
    <w:rsid w:val="00C86D96"/>
    <w:rsid w:val="00C87744"/>
    <w:rsid w:val="00C9125F"/>
    <w:rsid w:val="00C9223E"/>
    <w:rsid w:val="00C94C07"/>
    <w:rsid w:val="00C94FBF"/>
    <w:rsid w:val="00C9543B"/>
    <w:rsid w:val="00C965C1"/>
    <w:rsid w:val="00CA14F8"/>
    <w:rsid w:val="00CA3FCF"/>
    <w:rsid w:val="00CA7577"/>
    <w:rsid w:val="00CB0621"/>
    <w:rsid w:val="00CB2708"/>
    <w:rsid w:val="00CB5D5B"/>
    <w:rsid w:val="00CB6CED"/>
    <w:rsid w:val="00CB6ED8"/>
    <w:rsid w:val="00CB70B5"/>
    <w:rsid w:val="00CC09A4"/>
    <w:rsid w:val="00CC59B2"/>
    <w:rsid w:val="00CC74A8"/>
    <w:rsid w:val="00CC7AB6"/>
    <w:rsid w:val="00CD149F"/>
    <w:rsid w:val="00CD4D09"/>
    <w:rsid w:val="00CD533C"/>
    <w:rsid w:val="00CD714E"/>
    <w:rsid w:val="00CE73D2"/>
    <w:rsid w:val="00CF0CA7"/>
    <w:rsid w:val="00CF3A88"/>
    <w:rsid w:val="00CF6FF5"/>
    <w:rsid w:val="00D01041"/>
    <w:rsid w:val="00D01E01"/>
    <w:rsid w:val="00D04F60"/>
    <w:rsid w:val="00D06D65"/>
    <w:rsid w:val="00D0717E"/>
    <w:rsid w:val="00D079E8"/>
    <w:rsid w:val="00D109DB"/>
    <w:rsid w:val="00D12702"/>
    <w:rsid w:val="00D13E0B"/>
    <w:rsid w:val="00D1574F"/>
    <w:rsid w:val="00D157B5"/>
    <w:rsid w:val="00D16582"/>
    <w:rsid w:val="00D21B92"/>
    <w:rsid w:val="00D21EF8"/>
    <w:rsid w:val="00D22317"/>
    <w:rsid w:val="00D253C3"/>
    <w:rsid w:val="00D30255"/>
    <w:rsid w:val="00D31179"/>
    <w:rsid w:val="00D325A4"/>
    <w:rsid w:val="00D326AA"/>
    <w:rsid w:val="00D34918"/>
    <w:rsid w:val="00D37C90"/>
    <w:rsid w:val="00D4039B"/>
    <w:rsid w:val="00D4337C"/>
    <w:rsid w:val="00D4365E"/>
    <w:rsid w:val="00D50812"/>
    <w:rsid w:val="00D51904"/>
    <w:rsid w:val="00D51AA5"/>
    <w:rsid w:val="00D52EB8"/>
    <w:rsid w:val="00D54EBA"/>
    <w:rsid w:val="00D5638D"/>
    <w:rsid w:val="00D5675D"/>
    <w:rsid w:val="00D570F4"/>
    <w:rsid w:val="00D60A0A"/>
    <w:rsid w:val="00D65CA7"/>
    <w:rsid w:val="00D73102"/>
    <w:rsid w:val="00D73989"/>
    <w:rsid w:val="00D8133F"/>
    <w:rsid w:val="00D8484A"/>
    <w:rsid w:val="00D85DF0"/>
    <w:rsid w:val="00D86B08"/>
    <w:rsid w:val="00D87823"/>
    <w:rsid w:val="00D93573"/>
    <w:rsid w:val="00D94CAA"/>
    <w:rsid w:val="00D97B4F"/>
    <w:rsid w:val="00DB0490"/>
    <w:rsid w:val="00DB146C"/>
    <w:rsid w:val="00DB3628"/>
    <w:rsid w:val="00DB4B5F"/>
    <w:rsid w:val="00DB75C9"/>
    <w:rsid w:val="00DB7A78"/>
    <w:rsid w:val="00DC2E08"/>
    <w:rsid w:val="00DC359D"/>
    <w:rsid w:val="00DC646C"/>
    <w:rsid w:val="00DD03E6"/>
    <w:rsid w:val="00DD0579"/>
    <w:rsid w:val="00DD564E"/>
    <w:rsid w:val="00DE2828"/>
    <w:rsid w:val="00DE3848"/>
    <w:rsid w:val="00DE4C9F"/>
    <w:rsid w:val="00DE7FE7"/>
    <w:rsid w:val="00DF013F"/>
    <w:rsid w:val="00DF16A1"/>
    <w:rsid w:val="00DF3667"/>
    <w:rsid w:val="00DF7984"/>
    <w:rsid w:val="00E01EA5"/>
    <w:rsid w:val="00E02430"/>
    <w:rsid w:val="00E03806"/>
    <w:rsid w:val="00E06A7E"/>
    <w:rsid w:val="00E120C7"/>
    <w:rsid w:val="00E125B2"/>
    <w:rsid w:val="00E1421B"/>
    <w:rsid w:val="00E16350"/>
    <w:rsid w:val="00E22120"/>
    <w:rsid w:val="00E2242B"/>
    <w:rsid w:val="00E25AE3"/>
    <w:rsid w:val="00E26EE9"/>
    <w:rsid w:val="00E27B50"/>
    <w:rsid w:val="00E30BA2"/>
    <w:rsid w:val="00E31ACD"/>
    <w:rsid w:val="00E31DAA"/>
    <w:rsid w:val="00E3337D"/>
    <w:rsid w:val="00E34219"/>
    <w:rsid w:val="00E34923"/>
    <w:rsid w:val="00E34C48"/>
    <w:rsid w:val="00E35E6B"/>
    <w:rsid w:val="00E36136"/>
    <w:rsid w:val="00E42C8C"/>
    <w:rsid w:val="00E42F57"/>
    <w:rsid w:val="00E43C8C"/>
    <w:rsid w:val="00E47016"/>
    <w:rsid w:val="00E47981"/>
    <w:rsid w:val="00E47A3D"/>
    <w:rsid w:val="00E527B3"/>
    <w:rsid w:val="00E563EB"/>
    <w:rsid w:val="00E607B3"/>
    <w:rsid w:val="00E626EF"/>
    <w:rsid w:val="00E63472"/>
    <w:rsid w:val="00E63523"/>
    <w:rsid w:val="00E638B8"/>
    <w:rsid w:val="00E647D6"/>
    <w:rsid w:val="00E67751"/>
    <w:rsid w:val="00E72155"/>
    <w:rsid w:val="00E73013"/>
    <w:rsid w:val="00E7476B"/>
    <w:rsid w:val="00E75101"/>
    <w:rsid w:val="00E75E4A"/>
    <w:rsid w:val="00E7753E"/>
    <w:rsid w:val="00E77727"/>
    <w:rsid w:val="00E81BA0"/>
    <w:rsid w:val="00E83E2F"/>
    <w:rsid w:val="00E854F7"/>
    <w:rsid w:val="00E9052B"/>
    <w:rsid w:val="00E937ED"/>
    <w:rsid w:val="00EA01C3"/>
    <w:rsid w:val="00EA2B0E"/>
    <w:rsid w:val="00EA339D"/>
    <w:rsid w:val="00EB66D8"/>
    <w:rsid w:val="00EC11F3"/>
    <w:rsid w:val="00EC24AD"/>
    <w:rsid w:val="00EC2ABA"/>
    <w:rsid w:val="00EC2E8F"/>
    <w:rsid w:val="00ED5072"/>
    <w:rsid w:val="00ED51E8"/>
    <w:rsid w:val="00EE0352"/>
    <w:rsid w:val="00EE48E9"/>
    <w:rsid w:val="00EE66AA"/>
    <w:rsid w:val="00EF3164"/>
    <w:rsid w:val="00EF4764"/>
    <w:rsid w:val="00EF4EA4"/>
    <w:rsid w:val="00F04845"/>
    <w:rsid w:val="00F10258"/>
    <w:rsid w:val="00F10785"/>
    <w:rsid w:val="00F114AF"/>
    <w:rsid w:val="00F126EF"/>
    <w:rsid w:val="00F147AD"/>
    <w:rsid w:val="00F159E1"/>
    <w:rsid w:val="00F217F4"/>
    <w:rsid w:val="00F2197B"/>
    <w:rsid w:val="00F224B8"/>
    <w:rsid w:val="00F23137"/>
    <w:rsid w:val="00F23166"/>
    <w:rsid w:val="00F24ADF"/>
    <w:rsid w:val="00F262FD"/>
    <w:rsid w:val="00F26D37"/>
    <w:rsid w:val="00F27A38"/>
    <w:rsid w:val="00F3084C"/>
    <w:rsid w:val="00F30A14"/>
    <w:rsid w:val="00F35D8E"/>
    <w:rsid w:val="00F42290"/>
    <w:rsid w:val="00F44C90"/>
    <w:rsid w:val="00F4562E"/>
    <w:rsid w:val="00F476F9"/>
    <w:rsid w:val="00F54470"/>
    <w:rsid w:val="00F63325"/>
    <w:rsid w:val="00F65070"/>
    <w:rsid w:val="00F707BA"/>
    <w:rsid w:val="00F70BDA"/>
    <w:rsid w:val="00F77AEE"/>
    <w:rsid w:val="00F77D37"/>
    <w:rsid w:val="00F77DBA"/>
    <w:rsid w:val="00F77F0B"/>
    <w:rsid w:val="00F81CFA"/>
    <w:rsid w:val="00F874A9"/>
    <w:rsid w:val="00F87EE1"/>
    <w:rsid w:val="00F95521"/>
    <w:rsid w:val="00FA0D45"/>
    <w:rsid w:val="00FA1118"/>
    <w:rsid w:val="00FA35D0"/>
    <w:rsid w:val="00FA42A7"/>
    <w:rsid w:val="00FB1272"/>
    <w:rsid w:val="00FB485F"/>
    <w:rsid w:val="00FB7E15"/>
    <w:rsid w:val="00FC21AD"/>
    <w:rsid w:val="00FC2E09"/>
    <w:rsid w:val="00FC38CC"/>
    <w:rsid w:val="00FC68AF"/>
    <w:rsid w:val="00FC79D2"/>
    <w:rsid w:val="00FD1D71"/>
    <w:rsid w:val="00FD3E9E"/>
    <w:rsid w:val="00FE4D7D"/>
    <w:rsid w:val="00FE5A49"/>
    <w:rsid w:val="00FE7F8A"/>
    <w:rsid w:val="00FF0191"/>
    <w:rsid w:val="00FF0D3C"/>
    <w:rsid w:val="00FF0D9E"/>
    <w:rsid w:val="00FF27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6CB2CD9-3855-49E3-8D1B-20D0AAB4D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94A63"/>
    <w:rPr>
      <w:rFonts w:ascii="TUM Neue Helvetica 55 Regular" w:hAnsi="TUM Neue Helvetica 55 Regular"/>
    </w:rPr>
  </w:style>
  <w:style w:type="paragraph" w:styleId="berschrift1">
    <w:name w:val="heading 1"/>
    <w:basedOn w:val="Standard"/>
    <w:next w:val="Standard"/>
    <w:link w:val="berschrift1Zchn"/>
    <w:uiPriority w:val="9"/>
    <w:qFormat/>
    <w:rsid w:val="00240BA5"/>
    <w:pPr>
      <w:keepNext/>
      <w:numPr>
        <w:numId w:val="1"/>
      </w:numPr>
      <w:spacing w:before="240"/>
      <w:outlineLvl w:val="0"/>
    </w:pPr>
    <w:rPr>
      <w:b/>
      <w:color w:val="943634" w:themeColor="accent2" w:themeShade="BF"/>
      <w:kern w:val="28"/>
      <w:sz w:val="24"/>
      <w:szCs w:val="28"/>
    </w:rPr>
  </w:style>
  <w:style w:type="paragraph" w:styleId="berschrift2">
    <w:name w:val="heading 2"/>
    <w:basedOn w:val="Standard"/>
    <w:next w:val="Standard"/>
    <w:link w:val="berschrift2Zchn"/>
    <w:uiPriority w:val="9"/>
    <w:qFormat/>
    <w:rsid w:val="007A129D"/>
    <w:pPr>
      <w:keepNext/>
      <w:numPr>
        <w:ilvl w:val="1"/>
        <w:numId w:val="1"/>
      </w:numPr>
      <w:tabs>
        <w:tab w:val="left" w:pos="680"/>
      </w:tabs>
      <w:spacing w:before="240"/>
      <w:outlineLvl w:val="1"/>
    </w:pPr>
    <w:rPr>
      <w:b/>
      <w:color w:val="7F7F7F" w:themeColor="text1" w:themeTint="80"/>
      <w:sz w:val="22"/>
    </w:rPr>
  </w:style>
  <w:style w:type="paragraph" w:styleId="berschrift3">
    <w:name w:val="heading 3"/>
    <w:basedOn w:val="Standard"/>
    <w:next w:val="Standard"/>
    <w:link w:val="berschrift3Zchn"/>
    <w:uiPriority w:val="9"/>
    <w:qFormat/>
    <w:rsid w:val="00A14CC7"/>
    <w:pPr>
      <w:keepNext/>
      <w:numPr>
        <w:ilvl w:val="2"/>
        <w:numId w:val="1"/>
      </w:numPr>
      <w:tabs>
        <w:tab w:val="left" w:pos="794"/>
      </w:tabs>
      <w:spacing w:before="240"/>
      <w:outlineLvl w:val="2"/>
    </w:pPr>
    <w:rPr>
      <w:b/>
      <w:color w:val="7F7F7F" w:themeColor="text1" w:themeTint="8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40BA5"/>
    <w:rPr>
      <w:rFonts w:ascii="TUM Neue Helvetica 55 Regular" w:hAnsi="TUM Neue Helvetica 55 Regular"/>
      <w:b/>
      <w:color w:val="943634" w:themeColor="accent2" w:themeShade="BF"/>
      <w:kern w:val="28"/>
      <w:sz w:val="24"/>
      <w:szCs w:val="28"/>
    </w:rPr>
  </w:style>
  <w:style w:type="character" w:customStyle="1" w:styleId="berschrift2Zchn">
    <w:name w:val="Überschrift 2 Zchn"/>
    <w:basedOn w:val="Absatz-Standardschriftart"/>
    <w:link w:val="berschrift2"/>
    <w:uiPriority w:val="9"/>
    <w:rsid w:val="007A129D"/>
    <w:rPr>
      <w:rFonts w:ascii="TUM Neue Helvetica 55 Regular" w:hAnsi="TUM Neue Helvetica 55 Regular"/>
      <w:b/>
      <w:color w:val="7F7F7F" w:themeColor="text1" w:themeTint="80"/>
      <w:sz w:val="22"/>
    </w:rPr>
  </w:style>
  <w:style w:type="character" w:customStyle="1" w:styleId="berschrift3Zchn">
    <w:name w:val="Überschrift 3 Zchn"/>
    <w:basedOn w:val="Absatz-Standardschriftart"/>
    <w:link w:val="berschrift3"/>
    <w:uiPriority w:val="9"/>
    <w:rsid w:val="00A14CC7"/>
    <w:rPr>
      <w:rFonts w:ascii="TUM Neue Helvetica 55 Regular" w:hAnsi="TUM Neue Helvetica 55 Regular"/>
      <w:b/>
      <w:color w:val="7F7F7F" w:themeColor="text1" w:themeTint="80"/>
    </w:rPr>
  </w:style>
  <w:style w:type="paragraph" w:styleId="Beschriftung">
    <w:name w:val="caption"/>
    <w:basedOn w:val="Standard"/>
    <w:next w:val="Standard"/>
    <w:uiPriority w:val="35"/>
    <w:unhideWhenUsed/>
    <w:qFormat/>
    <w:rsid w:val="0070569F"/>
    <w:rPr>
      <w:b/>
      <w:bCs/>
    </w:rPr>
  </w:style>
  <w:style w:type="paragraph" w:styleId="Listenabsatz">
    <w:name w:val="List Paragraph"/>
    <w:basedOn w:val="Standard"/>
    <w:uiPriority w:val="34"/>
    <w:qFormat/>
    <w:rsid w:val="00ED5072"/>
    <w:pPr>
      <w:ind w:left="720"/>
      <w:contextualSpacing/>
    </w:pPr>
  </w:style>
  <w:style w:type="paragraph" w:styleId="Sprechblasentext">
    <w:name w:val="Balloon Text"/>
    <w:basedOn w:val="Standard"/>
    <w:link w:val="SprechblasentextZchn"/>
    <w:uiPriority w:val="99"/>
    <w:semiHidden/>
    <w:unhideWhenUsed/>
    <w:rsid w:val="009028D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028D7"/>
    <w:rPr>
      <w:rFonts w:ascii="Tahoma" w:hAnsi="Tahoma" w:cs="Tahoma"/>
      <w:sz w:val="16"/>
      <w:szCs w:val="16"/>
    </w:rPr>
  </w:style>
  <w:style w:type="paragraph" w:styleId="Kopfzeile">
    <w:name w:val="header"/>
    <w:basedOn w:val="Standard"/>
    <w:link w:val="KopfzeileZchn"/>
    <w:uiPriority w:val="99"/>
    <w:unhideWhenUsed/>
    <w:rsid w:val="002C2B1E"/>
    <w:pPr>
      <w:tabs>
        <w:tab w:val="center" w:pos="4536"/>
        <w:tab w:val="right" w:pos="9072"/>
      </w:tabs>
    </w:pPr>
  </w:style>
  <w:style w:type="character" w:customStyle="1" w:styleId="KopfzeileZchn">
    <w:name w:val="Kopfzeile Zchn"/>
    <w:basedOn w:val="Absatz-Standardschriftart"/>
    <w:link w:val="Kopfzeile"/>
    <w:uiPriority w:val="99"/>
    <w:rsid w:val="002C2B1E"/>
    <w:rPr>
      <w:rFonts w:ascii="Arial" w:hAnsi="Arial"/>
      <w:sz w:val="24"/>
    </w:rPr>
  </w:style>
  <w:style w:type="paragraph" w:styleId="Fuzeile">
    <w:name w:val="footer"/>
    <w:basedOn w:val="Standard"/>
    <w:link w:val="FuzeileZchn"/>
    <w:uiPriority w:val="99"/>
    <w:unhideWhenUsed/>
    <w:rsid w:val="002C2B1E"/>
    <w:pPr>
      <w:tabs>
        <w:tab w:val="center" w:pos="4536"/>
        <w:tab w:val="right" w:pos="9072"/>
      </w:tabs>
    </w:pPr>
  </w:style>
  <w:style w:type="character" w:customStyle="1" w:styleId="FuzeileZchn">
    <w:name w:val="Fußzeile Zchn"/>
    <w:basedOn w:val="Absatz-Standardschriftart"/>
    <w:link w:val="Fuzeile"/>
    <w:uiPriority w:val="99"/>
    <w:rsid w:val="002C2B1E"/>
    <w:rPr>
      <w:rFonts w:ascii="Arial" w:hAnsi="Arial"/>
      <w:sz w:val="24"/>
    </w:rPr>
  </w:style>
  <w:style w:type="character" w:styleId="Platzhaltertext">
    <w:name w:val="Placeholder Text"/>
    <w:basedOn w:val="Absatz-Standardschriftart"/>
    <w:uiPriority w:val="99"/>
    <w:semiHidden/>
    <w:rsid w:val="00F77AEE"/>
    <w:rPr>
      <w:color w:val="808080"/>
    </w:rPr>
  </w:style>
  <w:style w:type="paragraph" w:customStyle="1" w:styleId="Default">
    <w:name w:val="Default"/>
    <w:rsid w:val="00C60E32"/>
    <w:pPr>
      <w:autoSpaceDE w:val="0"/>
      <w:autoSpaceDN w:val="0"/>
      <w:adjustRightInd w:val="0"/>
    </w:pPr>
    <w:rPr>
      <w:rFonts w:ascii="Arial" w:eastAsia="Calibri" w:hAnsi="Arial" w:cs="Arial"/>
      <w:color w:val="000000"/>
      <w:sz w:val="24"/>
      <w:szCs w:val="24"/>
    </w:rPr>
  </w:style>
  <w:style w:type="table" w:styleId="Tabellenraster">
    <w:name w:val="Table Grid"/>
    <w:basedOn w:val="NormaleTabelle"/>
    <w:uiPriority w:val="59"/>
    <w:rsid w:val="00C60E3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C60E32"/>
    <w:rPr>
      <w:color w:val="0000FF"/>
      <w:u w:val="single"/>
    </w:rPr>
  </w:style>
  <w:style w:type="paragraph" w:styleId="Inhaltsverzeichnisberschrift">
    <w:name w:val="TOC Heading"/>
    <w:basedOn w:val="berschrift1"/>
    <w:next w:val="Standard"/>
    <w:uiPriority w:val="39"/>
    <w:unhideWhenUsed/>
    <w:qFormat/>
    <w:rsid w:val="00C66B42"/>
    <w:pPr>
      <w:keepLines/>
      <w:numPr>
        <w:numId w:val="0"/>
      </w:numPr>
      <w:spacing w:line="259" w:lineRule="auto"/>
      <w:outlineLvl w:val="9"/>
    </w:pPr>
    <w:rPr>
      <w:rFonts w:asciiTheme="majorHAnsi" w:eastAsiaTheme="majorEastAsia" w:hAnsiTheme="majorHAnsi" w:cstheme="majorBidi"/>
      <w:b w:val="0"/>
      <w:color w:val="365F91" w:themeColor="accent1" w:themeShade="BF"/>
      <w:kern w:val="0"/>
      <w:sz w:val="32"/>
      <w:szCs w:val="32"/>
    </w:rPr>
  </w:style>
  <w:style w:type="paragraph" w:styleId="Verzeichnis1">
    <w:name w:val="toc 1"/>
    <w:basedOn w:val="Standard"/>
    <w:next w:val="Standard"/>
    <w:autoRedefine/>
    <w:uiPriority w:val="39"/>
    <w:unhideWhenUsed/>
    <w:rsid w:val="004A2EF3"/>
    <w:pPr>
      <w:tabs>
        <w:tab w:val="left" w:pos="660"/>
        <w:tab w:val="right" w:leader="dot" w:pos="10467"/>
      </w:tabs>
    </w:pPr>
    <w:rPr>
      <w:b/>
      <w:noProof/>
    </w:rPr>
  </w:style>
  <w:style w:type="paragraph" w:styleId="Verzeichnis2">
    <w:name w:val="toc 2"/>
    <w:basedOn w:val="Standard"/>
    <w:next w:val="Standard"/>
    <w:autoRedefine/>
    <w:uiPriority w:val="39"/>
    <w:unhideWhenUsed/>
    <w:rsid w:val="00D97B4F"/>
    <w:pPr>
      <w:tabs>
        <w:tab w:val="left" w:pos="1276"/>
        <w:tab w:val="right" w:leader="dot" w:pos="10467"/>
      </w:tabs>
      <w:spacing w:line="276" w:lineRule="auto"/>
      <w:ind w:left="709"/>
    </w:pPr>
  </w:style>
  <w:style w:type="character" w:customStyle="1" w:styleId="tgc">
    <w:name w:val="_tgc"/>
    <w:basedOn w:val="Absatz-Standardschriftart"/>
    <w:rsid w:val="000D10B0"/>
  </w:style>
  <w:style w:type="paragraph" w:styleId="Verzeichnis3">
    <w:name w:val="toc 3"/>
    <w:basedOn w:val="Standard"/>
    <w:next w:val="Standard"/>
    <w:autoRedefine/>
    <w:uiPriority w:val="39"/>
    <w:unhideWhenUsed/>
    <w:rsid w:val="004A2EF3"/>
    <w:pPr>
      <w:spacing w:after="100"/>
      <w:ind w:left="400"/>
    </w:pPr>
  </w:style>
  <w:style w:type="table" w:styleId="TabellemithellemGitternetz">
    <w:name w:val="Grid Table Light"/>
    <w:basedOn w:val="NormaleTabelle"/>
    <w:uiPriority w:val="40"/>
    <w:rsid w:val="00771A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BesuchterHyperlink">
    <w:name w:val="FollowedHyperlink"/>
    <w:basedOn w:val="Absatz-Standardschriftart"/>
    <w:uiPriority w:val="99"/>
    <w:semiHidden/>
    <w:unhideWhenUsed/>
    <w:rsid w:val="003136FC"/>
    <w:rPr>
      <w:color w:val="800080" w:themeColor="followedHyperlink"/>
      <w:u w:val="single"/>
    </w:rPr>
  </w:style>
  <w:style w:type="paragraph" w:styleId="Funotentext">
    <w:name w:val="footnote text"/>
    <w:basedOn w:val="Standard"/>
    <w:link w:val="FunotentextZchn"/>
    <w:uiPriority w:val="99"/>
    <w:semiHidden/>
    <w:unhideWhenUsed/>
    <w:rsid w:val="00AB770C"/>
  </w:style>
  <w:style w:type="character" w:customStyle="1" w:styleId="FunotentextZchn">
    <w:name w:val="Fußnotentext Zchn"/>
    <w:basedOn w:val="Absatz-Standardschriftart"/>
    <w:link w:val="Funotentext"/>
    <w:uiPriority w:val="99"/>
    <w:semiHidden/>
    <w:rsid w:val="00AB770C"/>
    <w:rPr>
      <w:rFonts w:ascii="TUM Neue Helvetica 55 Regular" w:hAnsi="TUM Neue Helvetica 55 Regular"/>
    </w:rPr>
  </w:style>
  <w:style w:type="character" w:styleId="Funotenzeichen">
    <w:name w:val="footnote reference"/>
    <w:basedOn w:val="Absatz-Standardschriftart"/>
    <w:uiPriority w:val="99"/>
    <w:semiHidden/>
    <w:unhideWhenUsed/>
    <w:rsid w:val="00AB77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904789">
      <w:bodyDiv w:val="1"/>
      <w:marLeft w:val="0"/>
      <w:marRight w:val="0"/>
      <w:marTop w:val="0"/>
      <w:marBottom w:val="0"/>
      <w:divBdr>
        <w:top w:val="none" w:sz="0" w:space="0" w:color="auto"/>
        <w:left w:val="none" w:sz="0" w:space="0" w:color="auto"/>
        <w:bottom w:val="none" w:sz="0" w:space="0" w:color="auto"/>
        <w:right w:val="none" w:sz="0" w:space="0" w:color="auto"/>
      </w:divBdr>
      <w:divsChild>
        <w:div w:id="1488858733">
          <w:marLeft w:val="0"/>
          <w:marRight w:val="0"/>
          <w:marTop w:val="0"/>
          <w:marBottom w:val="0"/>
          <w:divBdr>
            <w:top w:val="none" w:sz="0" w:space="0" w:color="auto"/>
            <w:left w:val="none" w:sz="0" w:space="0" w:color="auto"/>
            <w:bottom w:val="none" w:sz="0" w:space="0" w:color="auto"/>
            <w:right w:val="none" w:sz="0" w:space="0" w:color="auto"/>
          </w:divBdr>
          <w:divsChild>
            <w:div w:id="1988628697">
              <w:marLeft w:val="0"/>
              <w:marRight w:val="0"/>
              <w:marTop w:val="0"/>
              <w:marBottom w:val="0"/>
              <w:divBdr>
                <w:top w:val="none" w:sz="0" w:space="0" w:color="auto"/>
                <w:left w:val="none" w:sz="0" w:space="0" w:color="auto"/>
                <w:bottom w:val="none" w:sz="0" w:space="0" w:color="auto"/>
                <w:right w:val="none" w:sz="0" w:space="0" w:color="auto"/>
              </w:divBdr>
              <w:divsChild>
                <w:div w:id="3446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066533">
      <w:bodyDiv w:val="1"/>
      <w:marLeft w:val="0"/>
      <w:marRight w:val="0"/>
      <w:marTop w:val="0"/>
      <w:marBottom w:val="0"/>
      <w:divBdr>
        <w:top w:val="none" w:sz="0" w:space="0" w:color="auto"/>
        <w:left w:val="none" w:sz="0" w:space="0" w:color="auto"/>
        <w:bottom w:val="none" w:sz="0" w:space="0" w:color="auto"/>
        <w:right w:val="none" w:sz="0" w:space="0" w:color="auto"/>
      </w:divBdr>
      <w:divsChild>
        <w:div w:id="340551961">
          <w:marLeft w:val="0"/>
          <w:marRight w:val="0"/>
          <w:marTop w:val="0"/>
          <w:marBottom w:val="0"/>
          <w:divBdr>
            <w:top w:val="none" w:sz="0" w:space="0" w:color="auto"/>
            <w:left w:val="none" w:sz="0" w:space="0" w:color="auto"/>
            <w:bottom w:val="none" w:sz="0" w:space="0" w:color="auto"/>
            <w:right w:val="none" w:sz="0" w:space="0" w:color="auto"/>
          </w:divBdr>
          <w:divsChild>
            <w:div w:id="766460833">
              <w:marLeft w:val="0"/>
              <w:marRight w:val="0"/>
              <w:marTop w:val="0"/>
              <w:marBottom w:val="0"/>
              <w:divBdr>
                <w:top w:val="none" w:sz="0" w:space="0" w:color="auto"/>
                <w:left w:val="none" w:sz="0" w:space="0" w:color="auto"/>
                <w:bottom w:val="none" w:sz="0" w:space="0" w:color="auto"/>
                <w:right w:val="none" w:sz="0" w:space="0" w:color="auto"/>
              </w:divBdr>
              <w:divsChild>
                <w:div w:id="10130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669748">
      <w:bodyDiv w:val="1"/>
      <w:marLeft w:val="0"/>
      <w:marRight w:val="0"/>
      <w:marTop w:val="0"/>
      <w:marBottom w:val="0"/>
      <w:divBdr>
        <w:top w:val="none" w:sz="0" w:space="0" w:color="auto"/>
        <w:left w:val="none" w:sz="0" w:space="0" w:color="auto"/>
        <w:bottom w:val="none" w:sz="0" w:space="0" w:color="auto"/>
        <w:right w:val="none" w:sz="0" w:space="0" w:color="auto"/>
      </w:divBdr>
      <w:divsChild>
        <w:div w:id="1309630175">
          <w:marLeft w:val="0"/>
          <w:marRight w:val="0"/>
          <w:marTop w:val="0"/>
          <w:marBottom w:val="0"/>
          <w:divBdr>
            <w:top w:val="none" w:sz="0" w:space="0" w:color="auto"/>
            <w:left w:val="none" w:sz="0" w:space="0" w:color="auto"/>
            <w:bottom w:val="none" w:sz="0" w:space="0" w:color="auto"/>
            <w:right w:val="none" w:sz="0" w:space="0" w:color="auto"/>
          </w:divBdr>
          <w:divsChild>
            <w:div w:id="117769498">
              <w:marLeft w:val="0"/>
              <w:marRight w:val="0"/>
              <w:marTop w:val="0"/>
              <w:marBottom w:val="0"/>
              <w:divBdr>
                <w:top w:val="none" w:sz="0" w:space="0" w:color="auto"/>
                <w:left w:val="none" w:sz="0" w:space="0" w:color="auto"/>
                <w:bottom w:val="none" w:sz="0" w:space="0" w:color="auto"/>
                <w:right w:val="none" w:sz="0" w:space="0" w:color="auto"/>
              </w:divBdr>
              <w:divsChild>
                <w:div w:id="158324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90224">
      <w:bodyDiv w:val="1"/>
      <w:marLeft w:val="0"/>
      <w:marRight w:val="0"/>
      <w:marTop w:val="0"/>
      <w:marBottom w:val="0"/>
      <w:divBdr>
        <w:top w:val="none" w:sz="0" w:space="0" w:color="auto"/>
        <w:left w:val="none" w:sz="0" w:space="0" w:color="auto"/>
        <w:bottom w:val="none" w:sz="0" w:space="0" w:color="auto"/>
        <w:right w:val="none" w:sz="0" w:space="0" w:color="auto"/>
      </w:divBdr>
    </w:div>
    <w:div w:id="1261837769">
      <w:bodyDiv w:val="1"/>
      <w:marLeft w:val="0"/>
      <w:marRight w:val="0"/>
      <w:marTop w:val="0"/>
      <w:marBottom w:val="0"/>
      <w:divBdr>
        <w:top w:val="none" w:sz="0" w:space="0" w:color="auto"/>
        <w:left w:val="none" w:sz="0" w:space="0" w:color="auto"/>
        <w:bottom w:val="none" w:sz="0" w:space="0" w:color="auto"/>
        <w:right w:val="none" w:sz="0" w:space="0" w:color="auto"/>
      </w:divBdr>
      <w:divsChild>
        <w:div w:id="748038205">
          <w:marLeft w:val="0"/>
          <w:marRight w:val="0"/>
          <w:marTop w:val="0"/>
          <w:marBottom w:val="0"/>
          <w:divBdr>
            <w:top w:val="none" w:sz="0" w:space="0" w:color="auto"/>
            <w:left w:val="none" w:sz="0" w:space="0" w:color="auto"/>
            <w:bottom w:val="none" w:sz="0" w:space="0" w:color="auto"/>
            <w:right w:val="none" w:sz="0" w:space="0" w:color="auto"/>
          </w:divBdr>
          <w:divsChild>
            <w:div w:id="171382413">
              <w:marLeft w:val="0"/>
              <w:marRight w:val="0"/>
              <w:marTop w:val="0"/>
              <w:marBottom w:val="0"/>
              <w:divBdr>
                <w:top w:val="none" w:sz="0" w:space="0" w:color="auto"/>
                <w:left w:val="none" w:sz="0" w:space="0" w:color="auto"/>
                <w:bottom w:val="none" w:sz="0" w:space="0" w:color="auto"/>
                <w:right w:val="none" w:sz="0" w:space="0" w:color="auto"/>
              </w:divBdr>
              <w:divsChild>
                <w:div w:id="1162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80108">
      <w:bodyDiv w:val="1"/>
      <w:marLeft w:val="0"/>
      <w:marRight w:val="0"/>
      <w:marTop w:val="0"/>
      <w:marBottom w:val="0"/>
      <w:divBdr>
        <w:top w:val="none" w:sz="0" w:space="0" w:color="auto"/>
        <w:left w:val="none" w:sz="0" w:space="0" w:color="auto"/>
        <w:bottom w:val="none" w:sz="0" w:space="0" w:color="auto"/>
        <w:right w:val="none" w:sz="0" w:space="0" w:color="auto"/>
      </w:divBdr>
      <w:divsChild>
        <w:div w:id="56637823">
          <w:marLeft w:val="0"/>
          <w:marRight w:val="0"/>
          <w:marTop w:val="0"/>
          <w:marBottom w:val="0"/>
          <w:divBdr>
            <w:top w:val="none" w:sz="0" w:space="0" w:color="auto"/>
            <w:left w:val="none" w:sz="0" w:space="0" w:color="auto"/>
            <w:bottom w:val="none" w:sz="0" w:space="0" w:color="auto"/>
            <w:right w:val="none" w:sz="0" w:space="0" w:color="auto"/>
          </w:divBdr>
          <w:divsChild>
            <w:div w:id="644242772">
              <w:marLeft w:val="0"/>
              <w:marRight w:val="0"/>
              <w:marTop w:val="0"/>
              <w:marBottom w:val="0"/>
              <w:divBdr>
                <w:top w:val="none" w:sz="0" w:space="0" w:color="auto"/>
                <w:left w:val="none" w:sz="0" w:space="0" w:color="auto"/>
                <w:bottom w:val="none" w:sz="0" w:space="0" w:color="auto"/>
                <w:right w:val="none" w:sz="0" w:space="0" w:color="auto"/>
              </w:divBdr>
              <w:divsChild>
                <w:div w:id="192926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957827">
      <w:bodyDiv w:val="1"/>
      <w:marLeft w:val="0"/>
      <w:marRight w:val="0"/>
      <w:marTop w:val="0"/>
      <w:marBottom w:val="0"/>
      <w:divBdr>
        <w:top w:val="none" w:sz="0" w:space="0" w:color="auto"/>
        <w:left w:val="none" w:sz="0" w:space="0" w:color="auto"/>
        <w:bottom w:val="none" w:sz="0" w:space="0" w:color="auto"/>
        <w:right w:val="none" w:sz="0" w:space="0" w:color="auto"/>
      </w:divBdr>
      <w:divsChild>
        <w:div w:id="771977640">
          <w:marLeft w:val="0"/>
          <w:marRight w:val="0"/>
          <w:marTop w:val="0"/>
          <w:marBottom w:val="0"/>
          <w:divBdr>
            <w:top w:val="none" w:sz="0" w:space="0" w:color="auto"/>
            <w:left w:val="none" w:sz="0" w:space="0" w:color="auto"/>
            <w:bottom w:val="none" w:sz="0" w:space="0" w:color="auto"/>
            <w:right w:val="none" w:sz="0" w:space="0" w:color="auto"/>
          </w:divBdr>
          <w:divsChild>
            <w:div w:id="617879518">
              <w:marLeft w:val="0"/>
              <w:marRight w:val="0"/>
              <w:marTop w:val="0"/>
              <w:marBottom w:val="0"/>
              <w:divBdr>
                <w:top w:val="none" w:sz="0" w:space="0" w:color="auto"/>
                <w:left w:val="none" w:sz="0" w:space="0" w:color="auto"/>
                <w:bottom w:val="none" w:sz="0" w:space="0" w:color="auto"/>
                <w:right w:val="none" w:sz="0" w:space="0" w:color="auto"/>
              </w:divBdr>
              <w:divsChild>
                <w:div w:id="152000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94675">
      <w:bodyDiv w:val="1"/>
      <w:marLeft w:val="0"/>
      <w:marRight w:val="0"/>
      <w:marTop w:val="0"/>
      <w:marBottom w:val="0"/>
      <w:divBdr>
        <w:top w:val="none" w:sz="0" w:space="0" w:color="auto"/>
        <w:left w:val="none" w:sz="0" w:space="0" w:color="auto"/>
        <w:bottom w:val="none" w:sz="0" w:space="0" w:color="auto"/>
        <w:right w:val="none" w:sz="0" w:space="0" w:color="auto"/>
      </w:divBdr>
      <w:divsChild>
        <w:div w:id="640577142">
          <w:marLeft w:val="0"/>
          <w:marRight w:val="0"/>
          <w:marTop w:val="0"/>
          <w:marBottom w:val="0"/>
          <w:divBdr>
            <w:top w:val="none" w:sz="0" w:space="0" w:color="auto"/>
            <w:left w:val="none" w:sz="0" w:space="0" w:color="auto"/>
            <w:bottom w:val="none" w:sz="0" w:space="0" w:color="auto"/>
            <w:right w:val="none" w:sz="0" w:space="0" w:color="auto"/>
          </w:divBdr>
          <w:divsChild>
            <w:div w:id="677929628">
              <w:marLeft w:val="0"/>
              <w:marRight w:val="0"/>
              <w:marTop w:val="0"/>
              <w:marBottom w:val="0"/>
              <w:divBdr>
                <w:top w:val="none" w:sz="0" w:space="0" w:color="auto"/>
                <w:left w:val="none" w:sz="0" w:space="0" w:color="auto"/>
                <w:bottom w:val="none" w:sz="0" w:space="0" w:color="auto"/>
                <w:right w:val="none" w:sz="0" w:space="0" w:color="auto"/>
              </w:divBdr>
              <w:divsChild>
                <w:div w:id="6344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901920">
      <w:bodyDiv w:val="1"/>
      <w:marLeft w:val="0"/>
      <w:marRight w:val="0"/>
      <w:marTop w:val="0"/>
      <w:marBottom w:val="0"/>
      <w:divBdr>
        <w:top w:val="none" w:sz="0" w:space="0" w:color="auto"/>
        <w:left w:val="none" w:sz="0" w:space="0" w:color="auto"/>
        <w:bottom w:val="none" w:sz="0" w:space="0" w:color="auto"/>
        <w:right w:val="none" w:sz="0" w:space="0" w:color="auto"/>
      </w:divBdr>
      <w:divsChild>
        <w:div w:id="1891766402">
          <w:marLeft w:val="0"/>
          <w:marRight w:val="0"/>
          <w:marTop w:val="0"/>
          <w:marBottom w:val="0"/>
          <w:divBdr>
            <w:top w:val="none" w:sz="0" w:space="0" w:color="auto"/>
            <w:left w:val="none" w:sz="0" w:space="0" w:color="auto"/>
            <w:bottom w:val="none" w:sz="0" w:space="0" w:color="auto"/>
            <w:right w:val="none" w:sz="0" w:space="0" w:color="auto"/>
          </w:divBdr>
          <w:divsChild>
            <w:div w:id="1853841324">
              <w:marLeft w:val="0"/>
              <w:marRight w:val="0"/>
              <w:marTop w:val="0"/>
              <w:marBottom w:val="0"/>
              <w:divBdr>
                <w:top w:val="none" w:sz="0" w:space="0" w:color="auto"/>
                <w:left w:val="none" w:sz="0" w:space="0" w:color="auto"/>
                <w:bottom w:val="none" w:sz="0" w:space="0" w:color="auto"/>
                <w:right w:val="none" w:sz="0" w:space="0" w:color="auto"/>
              </w:divBdr>
              <w:divsChild>
                <w:div w:id="85172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tylerbeardshow.wordpress.com/2015/09/01/verbal-and-non-verbal-communication/" TargetMode="External"/><Relationship Id="rId18" Type="http://schemas.openxmlformats.org/officeDocument/2006/relationships/hyperlink" Target="http://blog.gengo.com/body-language-infographic/"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skillsyouneed.com/general/what-is-communication.html" TargetMode="External"/><Relationship Id="rId17" Type="http://schemas.openxmlformats.org/officeDocument/2006/relationships/hyperlink" Target="http://de.slideshare.net/ethos3/the-importance-of-nonverbal" TargetMode="External"/><Relationship Id="rId2" Type="http://schemas.openxmlformats.org/officeDocument/2006/relationships/numbering" Target="numbering.xml"/><Relationship Id="rId16" Type="http://schemas.openxmlformats.org/officeDocument/2006/relationships/hyperlink" Target="https://alexrister1.wordpress.com/tag/nonverbal-communication-2/" TargetMode="External"/><Relationship Id="rId20" Type="http://schemas.openxmlformats.org/officeDocument/2006/relationships/hyperlink" Target="http://www.ted.com/talks/amy_cuddy_your_body_language_shapes_who_you_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de/search?q=Power+poses&amp;tbm=isch&amp;tbo=u&amp;source=univ&amp;sa=X&amp;ved=0CCYQsARqFQoTCJGwha_Y38gCFWKecgod3vANSQ&amp;biw=2034&amp;bih=1088" TargetMode="External"/><Relationship Id="rId5" Type="http://schemas.openxmlformats.org/officeDocument/2006/relationships/webSettings" Target="webSettings.xml"/><Relationship Id="rId15" Type="http://schemas.openxmlformats.org/officeDocument/2006/relationships/hyperlink" Target="https://alexrister1.files.wordpress.com/2013/12/getting-ahead-in-business-with-body-language_529e3d21757401.jpg" TargetMode="External"/><Relationship Id="rId23" Type="http://schemas.openxmlformats.org/officeDocument/2006/relationships/theme" Target="theme/theme1.xml"/><Relationship Id="rId10" Type="http://schemas.openxmlformats.org/officeDocument/2006/relationships/hyperlink" Target="http://www.livestrong.com/article/128321-nonverbal-communication/" TargetMode="External"/><Relationship Id="rId19" Type="http://schemas.openxmlformats.org/officeDocument/2006/relationships/hyperlink" Target="http://smallanswers.us/two-minutes-in-the-closet-power-poses-2/" TargetMode="External"/><Relationship Id="rId4" Type="http://schemas.openxmlformats.org/officeDocument/2006/relationships/settings" Target="settings.xml"/><Relationship Id="rId9" Type="http://schemas.openxmlformats.org/officeDocument/2006/relationships/hyperlink" Target="https://tylerbeardshow.wordpress.com/2015/09/01/verbal-and-non-verbal-communication/" TargetMode="External"/><Relationship Id="rId14" Type="http://schemas.openxmlformats.org/officeDocument/2006/relationships/hyperlink" Target="http://www.livestrong.com/article/128321-nonverbal-communication/"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Benutzerdefinierte%20Office-Vorlagen\20150724_Vorlage_Word_Lilo.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92051-5806-43EB-A5B1-0250DCA2E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20150724_Vorlage_Word_Lilo.dotx</Template>
  <TotalTime>0</TotalTime>
  <Pages>6</Pages>
  <Words>1104</Words>
  <Characters>6961</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Stitch</dc:creator>
  <cp:lastModifiedBy>Elisabeth Mariutti</cp:lastModifiedBy>
  <cp:revision>11</cp:revision>
  <cp:lastPrinted>2015-07-13T07:55:00Z</cp:lastPrinted>
  <dcterms:created xsi:type="dcterms:W3CDTF">2015-10-21T13:35:00Z</dcterms:created>
  <dcterms:modified xsi:type="dcterms:W3CDTF">2015-10-26T20:52:00Z</dcterms:modified>
</cp:coreProperties>
</file>